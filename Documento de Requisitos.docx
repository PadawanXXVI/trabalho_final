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006CC" w14:textId="1952F2B5" w:rsidR="00D7124C" w:rsidRDefault="00CC684B" w:rsidP="009D155A">
      <w:pPr>
        <w:pStyle w:val="AutordoTrabalho"/>
      </w:pPr>
      <w:r>
        <w:t>ANDERSON DE MATOS GUIMARÃES</w:t>
      </w:r>
    </w:p>
    <w:p w14:paraId="19DD9164" w14:textId="3B5F218A" w:rsidR="00CF00CA" w:rsidRDefault="5D95C5F1" w:rsidP="009D155A">
      <w:pPr>
        <w:pStyle w:val="AutordoTrabalho"/>
      </w:pPr>
      <w:r>
        <w:t>IGOR CARDOSO NUNES</w:t>
      </w:r>
    </w:p>
    <w:p w14:paraId="112D3524" w14:textId="1244CB8D" w:rsidR="00CC684B" w:rsidRDefault="00CC684B" w:rsidP="009D155A">
      <w:pPr>
        <w:pStyle w:val="AutordoTrabalho"/>
      </w:pPr>
      <w:r>
        <w:t xml:space="preserve">LUCAS </w:t>
      </w:r>
      <w:r w:rsidR="00CF00CA">
        <w:t>sALES FONTENELE</w:t>
      </w:r>
    </w:p>
    <w:p w14:paraId="0237D21B" w14:textId="001A4BCD" w:rsidR="00CF00CA" w:rsidRDefault="5D95C5F1" w:rsidP="009D155A">
      <w:pPr>
        <w:pStyle w:val="AutordoTrabalho"/>
      </w:pPr>
      <w:r>
        <w:t>WANDERSON SILVA ALEIXO</w:t>
      </w:r>
    </w:p>
    <w:p w14:paraId="31516F64" w14:textId="5837DEDE" w:rsidR="00C90681" w:rsidRDefault="51C9DF7B" w:rsidP="00C90681">
      <w:pPr>
        <w:pStyle w:val="TtulodoTrabalho"/>
        <w:spacing w:before="4560"/>
      </w:pPr>
      <w:r>
        <w:t>ESTÉTICA AUtomotiva</w:t>
      </w:r>
      <w:r w:rsidR="0099497F">
        <w:t>:</w:t>
      </w:r>
    </w:p>
    <w:p w14:paraId="1C2B1A69" w14:textId="0043413C" w:rsidR="00C90681" w:rsidRDefault="00D751A3" w:rsidP="00C90681">
      <w:pPr>
        <w:pStyle w:val="Subttulodotrabalho"/>
      </w:pPr>
      <w:r>
        <w:t>Flash Car</w:t>
      </w:r>
    </w:p>
    <w:p w14:paraId="3CA0E1C5" w14:textId="69B8AA87" w:rsidR="00C90681" w:rsidRDefault="00DA4003" w:rsidP="00C1362E">
      <w:pPr>
        <w:pStyle w:val="LocaleData"/>
        <w:spacing w:before="5520"/>
      </w:pPr>
      <w:r>
        <w:t>Brasília -DF</w:t>
      </w:r>
    </w:p>
    <w:p w14:paraId="0302222E" w14:textId="32BC3371" w:rsidR="00F36541" w:rsidRDefault="00DA4003" w:rsidP="00C1362E">
      <w:pPr>
        <w:pStyle w:val="LocaleData"/>
        <w:spacing w:before="5520"/>
      </w:pPr>
      <w:r>
        <w:t>2024</w:t>
      </w:r>
    </w:p>
    <w:p w14:paraId="03E5E980" w14:textId="77777777" w:rsidR="00D7124C" w:rsidRDefault="00D7124C" w:rsidP="005B2BA4">
      <w:pPr>
        <w:sectPr w:rsidR="00D7124C" w:rsidSect="00A30197">
          <w:headerReference w:type="default" r:id="rId8"/>
          <w:footerReference w:type="default" r:id="rId9"/>
          <w:pgSz w:w="11906" w:h="16838" w:code="9"/>
          <w:pgMar w:top="1701" w:right="1134" w:bottom="1134" w:left="1701" w:header="1134" w:footer="1134" w:gutter="0"/>
          <w:cols w:space="708"/>
          <w:docGrid w:linePitch="360"/>
        </w:sectPr>
      </w:pPr>
    </w:p>
    <w:p w14:paraId="263B7C1E" w14:textId="77777777" w:rsidR="00D7124C" w:rsidRDefault="00473A61" w:rsidP="00D310A7">
      <w:pPr>
        <w:pStyle w:val="Instituio"/>
      </w:pPr>
      <w:r w:rsidRPr="00473A61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72D6291" wp14:editId="732B16E9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673999" cy="612000"/>
            <wp:effectExtent l="0" t="0" r="2540" b="0"/>
            <wp:wrapTopAndBottom/>
            <wp:docPr id="5481309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30983" name="Imagem 54813098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999" cy="61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serviço nacional de aprendizado comercial - senac</w:t>
      </w:r>
    </w:p>
    <w:p w14:paraId="5315403D" w14:textId="77777777" w:rsidR="00C1362E" w:rsidRDefault="00473A61" w:rsidP="00D310A7">
      <w:pPr>
        <w:pStyle w:val="Instituio"/>
      </w:pPr>
      <w:r>
        <w:t>coordenação de ciência de dados</w:t>
      </w:r>
    </w:p>
    <w:p w14:paraId="714E3B56" w14:textId="79F1DF35" w:rsidR="00C1362E" w:rsidRDefault="004B6EE0" w:rsidP="00C1362E">
      <w:pPr>
        <w:pStyle w:val="AutorFolhadeRosto"/>
        <w:spacing w:before="720"/>
      </w:pPr>
      <w:r>
        <w:t>ANDERSON DE MATOS GUIMARÃES</w:t>
      </w:r>
    </w:p>
    <w:p w14:paraId="3B95A615" w14:textId="56EE9BA2" w:rsidR="004B6EE0" w:rsidRDefault="5D95C5F1" w:rsidP="00C1362E">
      <w:pPr>
        <w:pStyle w:val="AutorFolhadeRosto"/>
        <w:spacing w:before="720"/>
      </w:pPr>
      <w:r>
        <w:t>IGOR CARDOSO NUNES</w:t>
      </w:r>
    </w:p>
    <w:p w14:paraId="6ABBC3EF" w14:textId="6E8EF699" w:rsidR="004B6EE0" w:rsidRDefault="004B6EE0" w:rsidP="00C1362E">
      <w:pPr>
        <w:pStyle w:val="AutorFolhadeRosto"/>
        <w:spacing w:before="720"/>
      </w:pPr>
      <w:r>
        <w:t xml:space="preserve">LUCAS </w:t>
      </w:r>
      <w:r w:rsidR="008B3324">
        <w:t>SALES FONTENELE</w:t>
      </w:r>
    </w:p>
    <w:p w14:paraId="5C57812E" w14:textId="236913D1" w:rsidR="008B3324" w:rsidRDefault="5D95C5F1" w:rsidP="00C1362E">
      <w:pPr>
        <w:pStyle w:val="AutorFolhadeRosto"/>
        <w:spacing w:before="720"/>
      </w:pPr>
      <w:r>
        <w:t>WANDERSON SILVA ALEIXO</w:t>
      </w:r>
    </w:p>
    <w:p w14:paraId="1E18B870" w14:textId="77777777" w:rsidR="00C84787" w:rsidRDefault="51C9DF7B" w:rsidP="00C1362E">
      <w:pPr>
        <w:pStyle w:val="TtulonaFolhadeRosto"/>
        <w:spacing w:before="1920"/>
      </w:pPr>
      <w:r>
        <w:t xml:space="preserve">ESTÉTICA AUTOMOTIVA: </w:t>
      </w:r>
    </w:p>
    <w:p w14:paraId="07441BD3" w14:textId="063FA3A9" w:rsidR="00C1362E" w:rsidRDefault="0099497F" w:rsidP="00D751A3">
      <w:pPr>
        <w:pStyle w:val="SubttulonaFolhadeRosto"/>
      </w:pPr>
      <w:r>
        <w:t>Flash Car</w:t>
      </w:r>
    </w:p>
    <w:p w14:paraId="5AEC1D75" w14:textId="2BC9F340" w:rsidR="00C1362E" w:rsidRDefault="00063FF2" w:rsidP="00C1362E">
      <w:pPr>
        <w:pStyle w:val="NaturezadoTrabalho"/>
        <w:spacing w:before="360"/>
      </w:pPr>
      <w:r>
        <w:t>Documento de requisitos de software</w:t>
      </w:r>
      <w:r w:rsidR="004B6EE0" w:rsidRPr="004B6EE0">
        <w:t xml:space="preserve"> apresentado à disciplina de Laboratório de Inovação II sob orientação do professor Marcelo Carboni Gomes para obtenção de nota</w:t>
      </w:r>
      <w:r>
        <w:t xml:space="preserve"> parcial</w:t>
      </w:r>
      <w:r w:rsidR="004B6EE0" w:rsidRPr="004B6EE0">
        <w:t xml:space="preserve"> no </w:t>
      </w:r>
      <w:r>
        <w:t>segundo</w:t>
      </w:r>
      <w:r w:rsidR="00062049">
        <w:t xml:space="preserve"> bimestre.</w:t>
      </w:r>
    </w:p>
    <w:p w14:paraId="2F32E700" w14:textId="61F23B79" w:rsidR="00C1362E" w:rsidRDefault="00DA4003" w:rsidP="00C1362E">
      <w:pPr>
        <w:pStyle w:val="LocaleDatadaFolhadeRosto"/>
        <w:spacing w:before="4080"/>
      </w:pPr>
      <w:r>
        <w:t>Brasília - DF</w:t>
      </w:r>
    </w:p>
    <w:p w14:paraId="4ED4A824" w14:textId="4BA42ACA" w:rsidR="00C1362E" w:rsidRPr="00C1362E" w:rsidRDefault="00DA4003" w:rsidP="00C1362E">
      <w:pPr>
        <w:pStyle w:val="LocaleDatadaFolhadeRosto"/>
        <w:spacing w:before="4080"/>
      </w:pPr>
      <w:r>
        <w:t>2024</w:t>
      </w:r>
    </w:p>
    <w:p w14:paraId="4F434F4F" w14:textId="77777777" w:rsidR="00C90681" w:rsidRDefault="00C90681" w:rsidP="002D2B87">
      <w:pPr>
        <w:pStyle w:val="TtuloPrTextual"/>
        <w:sectPr w:rsidR="00C90681" w:rsidSect="00A30197">
          <w:headerReference w:type="default" r:id="rId11"/>
          <w:footerReference w:type="default" r:id="rId12"/>
          <w:pgSz w:w="11906" w:h="16838" w:code="9"/>
          <w:pgMar w:top="1701" w:right="1134" w:bottom="1134" w:left="1701" w:header="1134" w:footer="1134" w:gutter="0"/>
          <w:cols w:space="708"/>
          <w:docGrid w:linePitch="360"/>
        </w:sectPr>
      </w:pPr>
    </w:p>
    <w:p w14:paraId="2907FAE2" w14:textId="7608AB11" w:rsidR="00D7124C" w:rsidRDefault="008038FE" w:rsidP="00063FF2">
      <w:pPr>
        <w:pStyle w:val="Nomedoautornafolhadeaprovao"/>
      </w:pPr>
      <w:r>
        <w:lastRenderedPageBreak/>
        <w:t>ANDERSON DE MATOS GUIMARÃES</w:t>
      </w:r>
    </w:p>
    <w:p w14:paraId="654908FC" w14:textId="3F12DE24" w:rsidR="008038FE" w:rsidRDefault="5D95C5F1" w:rsidP="00063FF2">
      <w:pPr>
        <w:pStyle w:val="Nomedoautornafolhadeaprovao"/>
      </w:pPr>
      <w:r>
        <w:t>IGOR CARDOSO NUNES</w:t>
      </w:r>
    </w:p>
    <w:p w14:paraId="79F6557F" w14:textId="7A818F45" w:rsidR="008038FE" w:rsidRDefault="008038FE" w:rsidP="00063FF2">
      <w:pPr>
        <w:pStyle w:val="Nomedoautornafolhadeaprovao"/>
      </w:pPr>
      <w:r>
        <w:t>LUCAS SALES FONTENELE</w:t>
      </w:r>
    </w:p>
    <w:p w14:paraId="72A030FC" w14:textId="46BF01FD" w:rsidR="00511FC1" w:rsidRPr="00511FC1" w:rsidRDefault="5D95C5F1" w:rsidP="00063FF2">
      <w:pPr>
        <w:pStyle w:val="Nomedoautornafolhadeaprovao"/>
      </w:pPr>
      <w:r>
        <w:t>WANDERSON SILVA ALEIXO</w:t>
      </w:r>
    </w:p>
    <w:p w14:paraId="67BE69C3" w14:textId="77777777" w:rsidR="00D42777" w:rsidRDefault="51C9DF7B" w:rsidP="001A3932">
      <w:pPr>
        <w:pStyle w:val="TtulonaFolhadeAprovao"/>
      </w:pPr>
      <w:r>
        <w:t xml:space="preserve">ESTÉTICA AUTOMOTIVA: </w:t>
      </w:r>
    </w:p>
    <w:p w14:paraId="32307616" w14:textId="401260D0" w:rsidR="001A3932" w:rsidRDefault="00D42777" w:rsidP="00D42777">
      <w:pPr>
        <w:pStyle w:val="Subttulonafolhadeaprovao"/>
      </w:pPr>
      <w:r>
        <w:t>Flash Car</w:t>
      </w:r>
    </w:p>
    <w:p w14:paraId="152C5DCB" w14:textId="77777777" w:rsidR="00063FF2" w:rsidRDefault="00063FF2" w:rsidP="00A64CEA">
      <w:pPr>
        <w:pStyle w:val="NaturezadoTrabalho"/>
        <w:spacing w:before="360"/>
      </w:pPr>
      <w:r w:rsidRPr="00063FF2">
        <w:t xml:space="preserve">Documento de requisitos de software apresentado à disciplina de Laboratório de Inovação II sob orientação do professor Marcelo Carboni Gomes para obtenção de nota parcial no segundo bimestre </w:t>
      </w:r>
    </w:p>
    <w:p w14:paraId="50882F93" w14:textId="45014CF3" w:rsidR="00A64CEA" w:rsidRDefault="00010D1E" w:rsidP="00A64CEA">
      <w:pPr>
        <w:pStyle w:val="NaturezadoTrabalho"/>
        <w:spacing w:before="360"/>
      </w:pPr>
      <w:r>
        <w:t>Brasília</w:t>
      </w:r>
      <w:r w:rsidR="00FE010F">
        <w:t xml:space="preserve"> - DF</w:t>
      </w:r>
      <w:r w:rsidR="00A64CEA">
        <w:t>,</w:t>
      </w:r>
      <w:r w:rsidR="00FE010F">
        <w:t xml:space="preserve"> 2</w:t>
      </w:r>
      <w:r w:rsidR="00063FF2">
        <w:t>3</w:t>
      </w:r>
      <w:r w:rsidR="00FE010F">
        <w:t xml:space="preserve"> de </w:t>
      </w:r>
      <w:r w:rsidR="00063FF2">
        <w:t>outubro</w:t>
      </w:r>
      <w:r w:rsidR="00FE010F">
        <w:t xml:space="preserve"> de 2024</w:t>
      </w:r>
      <w:r w:rsidR="00A64CEA">
        <w:t>.</w:t>
      </w:r>
    </w:p>
    <w:p w14:paraId="1395F2AC" w14:textId="6636AFBE" w:rsidR="00A64CEA" w:rsidRDefault="00A90DC8" w:rsidP="00407B05">
      <w:pPr>
        <w:pStyle w:val="Bancaexaminadora"/>
      </w:pPr>
      <w:r>
        <w:t>EXAMINADOR</w:t>
      </w:r>
    </w:p>
    <w:p w14:paraId="505E67D9" w14:textId="31226F83" w:rsidR="00AD1420" w:rsidRDefault="00AD1420" w:rsidP="009C5051">
      <w:pPr>
        <w:pStyle w:val="Assinatura"/>
        <w:spacing w:before="1080"/>
      </w:pPr>
      <w:r>
        <w:t xml:space="preserve">Prof. </w:t>
      </w:r>
      <w:r w:rsidR="009E14A3">
        <w:t>Marcelo Carboni Gomes</w:t>
      </w:r>
    </w:p>
    <w:p w14:paraId="2053291C" w14:textId="7AD7910E" w:rsidR="00D7124C" w:rsidRDefault="008C6BA6" w:rsidP="00D70DCF">
      <w:pPr>
        <w:pStyle w:val="Nomedainstituionaassinaturadafolhaderosto"/>
      </w:pPr>
      <w:r>
        <w:t>Faculdade de Tecnologia e Inovação Senac DF</w:t>
      </w:r>
      <w:r w:rsidR="00D7124C">
        <w:br w:type="page"/>
      </w:r>
    </w:p>
    <w:p w14:paraId="48BA3577" w14:textId="77777777" w:rsidR="009F6260" w:rsidRDefault="009F6260" w:rsidP="009F6260"/>
    <w:p w14:paraId="2AA1E415" w14:textId="33810BF1" w:rsidR="009F6260" w:rsidRDefault="009F6260" w:rsidP="009F6260">
      <w:pPr>
        <w:pStyle w:val="Epgrafe"/>
        <w:spacing w:before="10800"/>
      </w:pPr>
      <w:r>
        <w:t>“</w:t>
      </w:r>
      <w:r w:rsidR="00914C69" w:rsidRPr="00914C69">
        <w:t>Nós só podemos ver um pouco do futuro, mas o suficiente para perceber que há muito a fazer</w:t>
      </w:r>
      <w:r w:rsidR="002D2B87">
        <w:t>."</w:t>
      </w:r>
    </w:p>
    <w:p w14:paraId="1FB7C8E8" w14:textId="466AC308" w:rsidR="002D2B87" w:rsidRDefault="009F6260" w:rsidP="009F6260">
      <w:pPr>
        <w:pStyle w:val="Epgrafe"/>
        <w:spacing w:before="10800"/>
      </w:pPr>
      <w:r>
        <w:t>(</w:t>
      </w:r>
      <w:r w:rsidR="00914C69" w:rsidRPr="00B9305E">
        <w:t>Alan Turing</w:t>
      </w:r>
      <w:r>
        <w:t>)</w:t>
      </w:r>
    </w:p>
    <w:p w14:paraId="0E3392EF" w14:textId="77777777" w:rsidR="00F0640E" w:rsidRDefault="00F0640E">
      <w:pPr>
        <w:spacing w:after="160" w:line="259" w:lineRule="auto"/>
        <w:jc w:val="left"/>
        <w:rPr>
          <w:rFonts w:eastAsiaTheme="majorEastAsia" w:cstheme="majorBidi"/>
          <w:b/>
          <w:caps/>
          <w:spacing w:val="-10"/>
          <w:kern w:val="28"/>
          <w:szCs w:val="56"/>
        </w:rPr>
      </w:pPr>
      <w:r>
        <w:br w:type="page"/>
      </w:r>
    </w:p>
    <w:p w14:paraId="34AF22E7" w14:textId="77777777" w:rsidR="00814CBA" w:rsidRDefault="00814CBA" w:rsidP="008456C8">
      <w:pPr>
        <w:pStyle w:val="Ttulo"/>
        <w:sectPr w:rsidR="00814CBA" w:rsidSect="00A30197">
          <w:headerReference w:type="default" r:id="rId13"/>
          <w:footerReference w:type="default" r:id="rId14"/>
          <w:pgSz w:w="11906" w:h="16838" w:code="9"/>
          <w:pgMar w:top="1701" w:right="1134" w:bottom="1134" w:left="1701" w:header="1134" w:footer="1134" w:gutter="0"/>
          <w:pgNumType w:start="17"/>
          <w:cols w:space="708"/>
          <w:docGrid w:linePitch="360"/>
        </w:sectPr>
      </w:pPr>
    </w:p>
    <w:p w14:paraId="36787359" w14:textId="618AFC8F" w:rsidR="007F2F76" w:rsidRDefault="0001244A" w:rsidP="0001244A">
      <w:pPr>
        <w:pStyle w:val="Ttulo6"/>
      </w:pPr>
      <w:r>
        <w:lastRenderedPageBreak/>
        <w:t xml:space="preserve">documento de </w:t>
      </w:r>
      <w:r w:rsidR="008171B9">
        <w:t>requisitos de software</w:t>
      </w:r>
    </w:p>
    <w:p w14:paraId="465CDB23" w14:textId="7FC6D6FD" w:rsidR="008171B9" w:rsidRDefault="0009473B" w:rsidP="008171B9">
      <w:pPr>
        <w:rPr>
          <w:b/>
          <w:caps/>
        </w:rPr>
      </w:pPr>
      <w:r w:rsidRPr="0009473B">
        <w:rPr>
          <w:b/>
          <w:caps/>
        </w:rPr>
        <w:t>Estética Automotiva: Flash Car</w:t>
      </w:r>
    </w:p>
    <w:p w14:paraId="56DB990D" w14:textId="77777777" w:rsidR="002F3C33" w:rsidRDefault="002F3C33" w:rsidP="002F3C33"/>
    <w:tbl>
      <w:tblPr>
        <w:tblStyle w:val="Tabelacomgrade"/>
        <w:tblW w:w="5000" w:type="pct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0"/>
        <w:gridCol w:w="7231"/>
      </w:tblGrid>
      <w:tr w:rsidR="007B609D" w14:paraId="3031ECAF" w14:textId="77777777" w:rsidTr="009F772C">
        <w:tc>
          <w:tcPr>
            <w:tcW w:w="1014" w:type="pct"/>
            <w:tcBorders>
              <w:top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3E68B" w14:textId="6686C518" w:rsidR="00D37865" w:rsidRDefault="00D37865" w:rsidP="00D77764">
            <w:pPr>
              <w:jc w:val="left"/>
            </w:pPr>
            <w:r>
              <w:t>Cliente:</w:t>
            </w:r>
          </w:p>
        </w:tc>
        <w:tc>
          <w:tcPr>
            <w:tcW w:w="3986" w:type="pct"/>
            <w:tcBorders>
              <w:top w:val="nil"/>
              <w:left w:val="single" w:sz="8" w:space="0" w:color="auto"/>
              <w:bottom w:val="single" w:sz="8" w:space="0" w:color="auto"/>
            </w:tcBorders>
            <w:vAlign w:val="center"/>
          </w:tcPr>
          <w:p w14:paraId="2FA03585" w14:textId="57CAA877" w:rsidR="00D37865" w:rsidRDefault="000E5B4A" w:rsidP="00D77764">
            <w:pPr>
              <w:jc w:val="left"/>
            </w:pPr>
            <w:r w:rsidRPr="000E5B4A">
              <w:t>Marcelo Carboni Gomes</w:t>
            </w:r>
          </w:p>
        </w:tc>
      </w:tr>
      <w:tr w:rsidR="00D37865" w14:paraId="64FF9C54" w14:textId="77777777" w:rsidTr="009F772C">
        <w:tc>
          <w:tcPr>
            <w:tcW w:w="1014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51C65A" w14:textId="3D5A14B4" w:rsidR="00D37865" w:rsidRDefault="00D37865" w:rsidP="00D77764">
            <w:pPr>
              <w:jc w:val="left"/>
            </w:pPr>
            <w:r>
              <w:t>Duração:</w:t>
            </w:r>
          </w:p>
        </w:tc>
        <w:tc>
          <w:tcPr>
            <w:tcW w:w="39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0A3316D5" w14:textId="76449A1F" w:rsidR="00D37865" w:rsidRDefault="00D77764" w:rsidP="00D77764">
            <w:pPr>
              <w:jc w:val="left"/>
            </w:pPr>
            <w:r>
              <w:t>05.08.24 a 20.11.24</w:t>
            </w:r>
          </w:p>
        </w:tc>
      </w:tr>
      <w:tr w:rsidR="00D37865" w14:paraId="06AC1A96" w14:textId="77777777" w:rsidTr="009F772C">
        <w:tc>
          <w:tcPr>
            <w:tcW w:w="1014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495248" w14:textId="5EE724F3" w:rsidR="00D37865" w:rsidRDefault="00D37865" w:rsidP="00D77764">
            <w:pPr>
              <w:jc w:val="left"/>
            </w:pPr>
            <w:r>
              <w:t>Versão</w:t>
            </w:r>
            <w:r w:rsidR="00DA2E56">
              <w:t>:</w:t>
            </w:r>
          </w:p>
        </w:tc>
        <w:tc>
          <w:tcPr>
            <w:tcW w:w="39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3FE671E4" w14:textId="543BEC14" w:rsidR="00D37865" w:rsidRDefault="00D77764" w:rsidP="00D77764">
            <w:pPr>
              <w:jc w:val="left"/>
            </w:pPr>
            <w:r>
              <w:t>1.0</w:t>
            </w:r>
          </w:p>
        </w:tc>
      </w:tr>
      <w:tr w:rsidR="009F772C" w14:paraId="04BDFBD9" w14:textId="77777777" w:rsidTr="009F772C">
        <w:tc>
          <w:tcPr>
            <w:tcW w:w="1014" w:type="pct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A458304" w14:textId="4A1F252B" w:rsidR="00DA2E56" w:rsidRDefault="00DA2E56" w:rsidP="00D77764">
            <w:pPr>
              <w:jc w:val="left"/>
            </w:pPr>
            <w:r>
              <w:t>Data:</w:t>
            </w:r>
          </w:p>
        </w:tc>
        <w:tc>
          <w:tcPr>
            <w:tcW w:w="3986" w:type="pct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57C03BAB" w14:textId="7C328650" w:rsidR="00DA2E56" w:rsidRDefault="00D77764" w:rsidP="00D77764">
            <w:pPr>
              <w:jc w:val="left"/>
            </w:pPr>
            <w:r>
              <w:t>23.10.24</w:t>
            </w:r>
          </w:p>
        </w:tc>
      </w:tr>
    </w:tbl>
    <w:p w14:paraId="53A1DB48" w14:textId="648E0279" w:rsidR="0009473B" w:rsidRDefault="0009473B" w:rsidP="00D37865"/>
    <w:p w14:paraId="257663CB" w14:textId="537891CF" w:rsidR="00DA2E56" w:rsidRDefault="0065539A" w:rsidP="00D37865">
      <w:pPr>
        <w:rPr>
          <w:b/>
          <w:caps/>
        </w:rPr>
      </w:pPr>
      <w:r w:rsidRPr="0065539A">
        <w:rPr>
          <w:b/>
          <w:caps/>
        </w:rPr>
        <w:t>Equipe do Projeto</w:t>
      </w:r>
    </w:p>
    <w:p w14:paraId="389B12BE" w14:textId="77777777" w:rsidR="002F3C33" w:rsidRDefault="002F3C33" w:rsidP="002F3C33"/>
    <w:tbl>
      <w:tblPr>
        <w:tblStyle w:val="Tabelacomgrade"/>
        <w:tblW w:w="5000" w:type="pct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7"/>
        <w:gridCol w:w="4062"/>
        <w:gridCol w:w="2202"/>
      </w:tblGrid>
      <w:tr w:rsidR="00764985" w14:paraId="0AC2CD7F" w14:textId="08A27982" w:rsidTr="006915EC">
        <w:tc>
          <w:tcPr>
            <w:tcW w:w="1547" w:type="pct"/>
            <w:tcBorders>
              <w:top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B90ADEB" w14:textId="3097DAEE" w:rsidR="0038689E" w:rsidRDefault="0038689E" w:rsidP="00A30197">
            <w:pPr>
              <w:jc w:val="center"/>
            </w:pPr>
            <w:r>
              <w:t>Nome</w:t>
            </w:r>
          </w:p>
        </w:tc>
        <w:tc>
          <w:tcPr>
            <w:tcW w:w="22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6D0E19" w14:textId="4CB698E3" w:rsidR="0038689E" w:rsidRDefault="0038689E" w:rsidP="00A30197">
            <w:pPr>
              <w:jc w:val="center"/>
            </w:pPr>
            <w:r>
              <w:t>E-mail</w:t>
            </w:r>
          </w:p>
        </w:tc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</w:tcBorders>
            <w:vAlign w:val="center"/>
          </w:tcPr>
          <w:p w14:paraId="5C1C3802" w14:textId="14142568" w:rsidR="0038689E" w:rsidRDefault="0038689E" w:rsidP="00A30197">
            <w:pPr>
              <w:jc w:val="center"/>
            </w:pPr>
            <w:r>
              <w:t>Responsabilidade</w:t>
            </w:r>
          </w:p>
        </w:tc>
      </w:tr>
      <w:tr w:rsidR="00764985" w14:paraId="110D42FB" w14:textId="2E49718E" w:rsidTr="006915EC">
        <w:tc>
          <w:tcPr>
            <w:tcW w:w="1547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5230B7" w14:textId="00F4B66E" w:rsidR="0038689E" w:rsidRDefault="0024240B" w:rsidP="00764985">
            <w:pPr>
              <w:jc w:val="left"/>
            </w:pPr>
            <w:r>
              <w:t>Wanderson Silva Aleixo</w:t>
            </w:r>
          </w:p>
        </w:tc>
        <w:tc>
          <w:tcPr>
            <w:tcW w:w="22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23C36E" w14:textId="2A64BAE4" w:rsidR="0038689E" w:rsidRDefault="004267B0" w:rsidP="00764985">
            <w:pPr>
              <w:jc w:val="left"/>
            </w:pPr>
            <w:r w:rsidRPr="004267B0">
              <w:t>andersontw2@gmail.com</w:t>
            </w:r>
          </w:p>
        </w:tc>
        <w:tc>
          <w:tcPr>
            <w:tcW w:w="12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296285B" w14:textId="59AFD1C5" w:rsidR="0038689E" w:rsidRDefault="0024240B" w:rsidP="00764985">
            <w:pPr>
              <w:jc w:val="left"/>
            </w:pPr>
            <w:r>
              <w:t>Gerente de Projeto</w:t>
            </w:r>
          </w:p>
        </w:tc>
      </w:tr>
      <w:tr w:rsidR="00764985" w14:paraId="4FA2FF9F" w14:textId="1C12EB4F" w:rsidTr="004267B0">
        <w:tc>
          <w:tcPr>
            <w:tcW w:w="1547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CF5FDD" w14:textId="2A51EFBB" w:rsidR="0038689E" w:rsidRDefault="005A3060" w:rsidP="00764985">
            <w:pPr>
              <w:jc w:val="left"/>
            </w:pPr>
            <w:r>
              <w:t>Anderson de Matos Guimarães</w:t>
            </w:r>
          </w:p>
        </w:tc>
        <w:tc>
          <w:tcPr>
            <w:tcW w:w="22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9D8277" w14:textId="361991A1" w:rsidR="0038689E" w:rsidRDefault="00764985" w:rsidP="004267B0">
            <w:pPr>
              <w:jc w:val="left"/>
            </w:pPr>
            <w:r>
              <w:t>anderson.m.guimaraes@icloud.com</w:t>
            </w:r>
          </w:p>
        </w:tc>
        <w:tc>
          <w:tcPr>
            <w:tcW w:w="12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1CD9EBE0" w14:textId="4D4EEF4A" w:rsidR="0038689E" w:rsidRDefault="00764985" w:rsidP="00764985">
            <w:pPr>
              <w:jc w:val="left"/>
            </w:pPr>
            <w:r>
              <w:t>Desenvolvedor</w:t>
            </w:r>
          </w:p>
        </w:tc>
      </w:tr>
      <w:tr w:rsidR="00764985" w14:paraId="7D0225FB" w14:textId="676C38DA" w:rsidTr="006915EC">
        <w:tc>
          <w:tcPr>
            <w:tcW w:w="1547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356249" w14:textId="75C742E7" w:rsidR="0038689E" w:rsidRDefault="00764985" w:rsidP="00764985">
            <w:pPr>
              <w:jc w:val="left"/>
            </w:pPr>
            <w:r>
              <w:t>Igor Cardoso Nunes</w:t>
            </w:r>
          </w:p>
        </w:tc>
        <w:tc>
          <w:tcPr>
            <w:tcW w:w="22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08571A" w14:textId="46719B84" w:rsidR="0038689E" w:rsidRDefault="000E5B4A" w:rsidP="00764985">
            <w:pPr>
              <w:jc w:val="left"/>
            </w:pPr>
            <w:r w:rsidRPr="000E5B4A">
              <w:t>igorcardosonunes22@gmail.com</w:t>
            </w:r>
          </w:p>
        </w:tc>
        <w:tc>
          <w:tcPr>
            <w:tcW w:w="12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3DCDF097" w14:textId="1923C033" w:rsidR="0038689E" w:rsidRDefault="00FE7E14" w:rsidP="00764985">
            <w:pPr>
              <w:jc w:val="left"/>
            </w:pPr>
            <w:r>
              <w:t>Desenvolvedor</w:t>
            </w:r>
          </w:p>
        </w:tc>
      </w:tr>
      <w:tr w:rsidR="00FE7E14" w14:paraId="34A98AFE" w14:textId="77777777" w:rsidTr="00E00BAA">
        <w:tc>
          <w:tcPr>
            <w:tcW w:w="1547" w:type="pct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72C71E2" w14:textId="3825D116" w:rsidR="005A3060" w:rsidRDefault="00764985" w:rsidP="00764985">
            <w:pPr>
              <w:jc w:val="left"/>
            </w:pPr>
            <w:r w:rsidRPr="00764985">
              <w:t>Lucas Sales Fontenele</w:t>
            </w:r>
          </w:p>
        </w:tc>
        <w:tc>
          <w:tcPr>
            <w:tcW w:w="2239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F19BA26" w14:textId="62655B6E" w:rsidR="005A3060" w:rsidRDefault="002F5319" w:rsidP="00764985">
            <w:pPr>
              <w:jc w:val="left"/>
            </w:pPr>
            <w:r w:rsidRPr="002F5319">
              <w:t>lucassalesfontenele@gmail.com</w:t>
            </w:r>
          </w:p>
        </w:tc>
        <w:tc>
          <w:tcPr>
            <w:tcW w:w="1214" w:type="pct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490735D8" w14:textId="0E13A41F" w:rsidR="005A3060" w:rsidRDefault="00FE7E14" w:rsidP="00764985">
            <w:pPr>
              <w:jc w:val="left"/>
            </w:pPr>
            <w:r>
              <w:t>Desenvolvedor</w:t>
            </w:r>
          </w:p>
        </w:tc>
      </w:tr>
    </w:tbl>
    <w:p w14:paraId="15C45B15" w14:textId="13C94E66" w:rsidR="00834CC9" w:rsidRDefault="00834CC9" w:rsidP="0065539A"/>
    <w:p w14:paraId="78155DF8" w14:textId="7D93ED96" w:rsidR="00834CC9" w:rsidRDefault="00834CC9" w:rsidP="0065539A">
      <w:pPr>
        <w:rPr>
          <w:b/>
          <w:caps/>
        </w:rPr>
      </w:pPr>
      <w:r w:rsidRPr="009F772C">
        <w:rPr>
          <w:b/>
          <w:caps/>
        </w:rPr>
        <w:t>Histórico de Revisões</w:t>
      </w:r>
    </w:p>
    <w:p w14:paraId="5697E413" w14:textId="77777777" w:rsidR="002F3C33" w:rsidRPr="009F772C" w:rsidRDefault="002F3C33" w:rsidP="002F3C33"/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6"/>
        <w:gridCol w:w="1655"/>
        <w:gridCol w:w="6030"/>
      </w:tblGrid>
      <w:tr w:rsidR="00834CC9" w14:paraId="32AB8CE6" w14:textId="77777777" w:rsidTr="007B609D">
        <w:tc>
          <w:tcPr>
            <w:tcW w:w="764" w:type="pct"/>
            <w:tcBorders>
              <w:bottom w:val="single" w:sz="8" w:space="0" w:color="auto"/>
              <w:right w:val="single" w:sz="8" w:space="0" w:color="auto"/>
            </w:tcBorders>
          </w:tcPr>
          <w:p w14:paraId="73EDBB2E" w14:textId="5205DB23" w:rsidR="00834CC9" w:rsidRDefault="00834CC9" w:rsidP="0065539A">
            <w:r>
              <w:t>Versão</w:t>
            </w:r>
          </w:p>
        </w:tc>
        <w:tc>
          <w:tcPr>
            <w:tcW w:w="912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32BBA4" w14:textId="450663A4" w:rsidR="00834CC9" w:rsidRDefault="00834CC9" w:rsidP="0065539A">
            <w:r>
              <w:t>Data</w:t>
            </w:r>
          </w:p>
        </w:tc>
        <w:tc>
          <w:tcPr>
            <w:tcW w:w="3323" w:type="pct"/>
            <w:tcBorders>
              <w:left w:val="single" w:sz="8" w:space="0" w:color="auto"/>
              <w:bottom w:val="single" w:sz="8" w:space="0" w:color="auto"/>
            </w:tcBorders>
          </w:tcPr>
          <w:p w14:paraId="6F5533A7" w14:textId="34B34119" w:rsidR="00834CC9" w:rsidRDefault="00834CC9" w:rsidP="0065539A">
            <w:r>
              <w:t>Descrição</w:t>
            </w:r>
          </w:p>
        </w:tc>
      </w:tr>
      <w:tr w:rsidR="00834CC9" w14:paraId="397D696A" w14:textId="77777777" w:rsidTr="007B609D">
        <w:tc>
          <w:tcPr>
            <w:tcW w:w="764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492E71" w14:textId="78EC5BAB" w:rsidR="00834CC9" w:rsidRDefault="00834CC9" w:rsidP="0065539A">
            <w:r>
              <w:t>1.0</w:t>
            </w:r>
          </w:p>
        </w:tc>
        <w:tc>
          <w:tcPr>
            <w:tcW w:w="9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878B8D" w14:textId="07D08CFC" w:rsidR="00834CC9" w:rsidRDefault="00834CC9" w:rsidP="0065539A">
            <w:r>
              <w:t>23.10.24</w:t>
            </w:r>
          </w:p>
        </w:tc>
        <w:tc>
          <w:tcPr>
            <w:tcW w:w="33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F018CA5" w14:textId="5815EB4F" w:rsidR="00834CC9" w:rsidRDefault="00F03EC5" w:rsidP="0065539A">
            <w:r>
              <w:t>Criação do Documento de Requisitos</w:t>
            </w:r>
          </w:p>
        </w:tc>
      </w:tr>
      <w:tr w:rsidR="00F03EC5" w14:paraId="7369B095" w14:textId="77777777" w:rsidTr="007B609D">
        <w:tc>
          <w:tcPr>
            <w:tcW w:w="764" w:type="pct"/>
            <w:tcBorders>
              <w:top w:val="single" w:sz="8" w:space="0" w:color="auto"/>
              <w:right w:val="single" w:sz="8" w:space="0" w:color="auto"/>
            </w:tcBorders>
          </w:tcPr>
          <w:p w14:paraId="6243E6A3" w14:textId="77777777" w:rsidR="00F03EC5" w:rsidRDefault="00F03EC5" w:rsidP="0065539A"/>
        </w:tc>
        <w:tc>
          <w:tcPr>
            <w:tcW w:w="912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1F3F366" w14:textId="77777777" w:rsidR="00F03EC5" w:rsidRDefault="00F03EC5" w:rsidP="0065539A"/>
        </w:tc>
        <w:tc>
          <w:tcPr>
            <w:tcW w:w="3323" w:type="pct"/>
            <w:tcBorders>
              <w:top w:val="single" w:sz="8" w:space="0" w:color="auto"/>
              <w:left w:val="single" w:sz="8" w:space="0" w:color="auto"/>
            </w:tcBorders>
          </w:tcPr>
          <w:p w14:paraId="66CD7761" w14:textId="77777777" w:rsidR="00F03EC5" w:rsidRDefault="00F03EC5" w:rsidP="0065539A"/>
        </w:tc>
      </w:tr>
    </w:tbl>
    <w:p w14:paraId="67674AEC" w14:textId="77777777" w:rsidR="002F3C33" w:rsidRDefault="002F3C33" w:rsidP="0065539A">
      <w:pPr>
        <w:rPr>
          <w:b/>
          <w:caps/>
        </w:rPr>
      </w:pPr>
    </w:p>
    <w:p w14:paraId="0219267F" w14:textId="5F0BEBF0" w:rsidR="00834CC9" w:rsidRDefault="009F772C" w:rsidP="0065539A">
      <w:pPr>
        <w:rPr>
          <w:b/>
          <w:caps/>
        </w:rPr>
      </w:pPr>
      <w:r w:rsidRPr="009F772C">
        <w:rPr>
          <w:b/>
          <w:caps/>
        </w:rPr>
        <w:t>Descrição do Escopo</w: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1"/>
        <w:gridCol w:w="3770"/>
      </w:tblGrid>
      <w:tr w:rsidR="000A7FA2" w14:paraId="1322EB9C" w14:textId="77777777" w:rsidTr="00697195">
        <w:tc>
          <w:tcPr>
            <w:tcW w:w="5000" w:type="pct"/>
            <w:gridSpan w:val="2"/>
            <w:vAlign w:val="center"/>
          </w:tcPr>
          <w:p w14:paraId="01D2E835" w14:textId="4800E968" w:rsidR="000A7FA2" w:rsidRDefault="000A7FA2" w:rsidP="000A7FA2">
            <w:pPr>
              <w:jc w:val="center"/>
            </w:pPr>
            <w:r>
              <w:t>Requisitos</w:t>
            </w:r>
          </w:p>
        </w:tc>
      </w:tr>
      <w:tr w:rsidR="000A7FA2" w14:paraId="32E8B882" w14:textId="77777777" w:rsidTr="00697195">
        <w:tc>
          <w:tcPr>
            <w:tcW w:w="292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DB5758C" w14:textId="25873B72" w:rsidR="000A7FA2" w:rsidRDefault="000A7FA2" w:rsidP="000A7FA2">
            <w:pPr>
              <w:jc w:val="center"/>
            </w:pPr>
            <w:r>
              <w:t>Funcionais</w:t>
            </w:r>
          </w:p>
        </w:tc>
        <w:tc>
          <w:tcPr>
            <w:tcW w:w="2078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56B5D57" w14:textId="26C3E9FD" w:rsidR="000A7FA2" w:rsidRDefault="000A7FA2" w:rsidP="000A7FA2">
            <w:pPr>
              <w:jc w:val="center"/>
            </w:pPr>
            <w:r>
              <w:t>Não funcionais</w:t>
            </w:r>
          </w:p>
        </w:tc>
      </w:tr>
      <w:tr w:rsidR="000A7FA2" w14:paraId="28661A79" w14:textId="77777777" w:rsidTr="00697195">
        <w:tc>
          <w:tcPr>
            <w:tcW w:w="2922" w:type="pct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FB2E44" w14:textId="4B3D2EB9" w:rsidR="000A7FA2" w:rsidRDefault="001704D9" w:rsidP="000A7FA2">
            <w:pPr>
              <w:jc w:val="left"/>
            </w:pPr>
            <w:r>
              <w:t>Cadastro de serviços de estética automotiva</w:t>
            </w:r>
          </w:p>
        </w:tc>
        <w:tc>
          <w:tcPr>
            <w:tcW w:w="2078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32AB4C7" w14:textId="7FA94706" w:rsidR="000A7FA2" w:rsidRDefault="0097670A" w:rsidP="000A7FA2">
            <w:pPr>
              <w:jc w:val="left"/>
            </w:pPr>
            <w:r>
              <w:t>Interface simples e intuitiva</w:t>
            </w:r>
          </w:p>
        </w:tc>
      </w:tr>
      <w:tr w:rsidR="000A7FA2" w14:paraId="07EF5853" w14:textId="77777777" w:rsidTr="00697195">
        <w:tc>
          <w:tcPr>
            <w:tcW w:w="2922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12682C" w14:textId="31030A82" w:rsidR="000A7FA2" w:rsidRDefault="00F771FB" w:rsidP="000A7FA2">
            <w:pPr>
              <w:jc w:val="left"/>
            </w:pPr>
            <w:r>
              <w:t>Cadastro de clientes</w:t>
            </w:r>
          </w:p>
        </w:tc>
        <w:tc>
          <w:tcPr>
            <w:tcW w:w="20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0D33667C" w14:textId="662F1CF3" w:rsidR="000A7FA2" w:rsidRDefault="00643B52" w:rsidP="000A7FA2">
            <w:pPr>
              <w:jc w:val="left"/>
            </w:pPr>
            <w:r>
              <w:t>Capacidade de uso simultâneo</w:t>
            </w:r>
          </w:p>
        </w:tc>
      </w:tr>
      <w:tr w:rsidR="00F771FB" w14:paraId="605D03BB" w14:textId="77777777" w:rsidTr="00697195">
        <w:tc>
          <w:tcPr>
            <w:tcW w:w="2922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79FA49" w14:textId="39AE370C" w:rsidR="00F771FB" w:rsidRDefault="00F771FB" w:rsidP="000A7FA2">
            <w:pPr>
              <w:jc w:val="left"/>
            </w:pPr>
            <w:r>
              <w:t>Seleção de serviços de estética automotiva</w:t>
            </w:r>
          </w:p>
        </w:tc>
        <w:tc>
          <w:tcPr>
            <w:tcW w:w="20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7C839E4E" w14:textId="3B5375AE" w:rsidR="00F771FB" w:rsidRDefault="000C18F1" w:rsidP="000A7FA2">
            <w:pPr>
              <w:jc w:val="left"/>
            </w:pPr>
            <w:r>
              <w:t>Backup automático semanal</w:t>
            </w:r>
          </w:p>
        </w:tc>
      </w:tr>
      <w:tr w:rsidR="00F771FB" w14:paraId="50C55121" w14:textId="77777777" w:rsidTr="007C66D1">
        <w:tc>
          <w:tcPr>
            <w:tcW w:w="2922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514AE0" w14:textId="514B91A9" w:rsidR="00F771FB" w:rsidRDefault="006A2F15" w:rsidP="000A7FA2">
            <w:pPr>
              <w:jc w:val="left"/>
            </w:pPr>
            <w:r>
              <w:t>Agendamento do serviço</w:t>
            </w:r>
          </w:p>
        </w:tc>
        <w:tc>
          <w:tcPr>
            <w:tcW w:w="20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75B235C2" w14:textId="52E91677" w:rsidR="00F771FB" w:rsidRDefault="000C18F1" w:rsidP="000A7FA2">
            <w:pPr>
              <w:jc w:val="left"/>
            </w:pPr>
            <w:r>
              <w:t>Segurança</w:t>
            </w:r>
          </w:p>
        </w:tc>
      </w:tr>
      <w:tr w:rsidR="006A2F15" w14:paraId="358389CC" w14:textId="77777777" w:rsidTr="007C66D1">
        <w:tc>
          <w:tcPr>
            <w:tcW w:w="2922" w:type="pc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4DD0F" w14:textId="5C8ECE4E" w:rsidR="006A2F15" w:rsidRDefault="006A2F15" w:rsidP="000A7FA2">
            <w:pPr>
              <w:jc w:val="left"/>
            </w:pPr>
            <w:r>
              <w:lastRenderedPageBreak/>
              <w:t>Controle de agendamento</w:t>
            </w:r>
          </w:p>
        </w:tc>
        <w:tc>
          <w:tcPr>
            <w:tcW w:w="2078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E015E18" w14:textId="2F68FA37" w:rsidR="006A2F15" w:rsidRDefault="000C18F1" w:rsidP="000A7FA2">
            <w:pPr>
              <w:jc w:val="left"/>
            </w:pPr>
            <w:r>
              <w:t>Bom desempenho</w:t>
            </w:r>
          </w:p>
        </w:tc>
      </w:tr>
      <w:tr w:rsidR="006A2F15" w14:paraId="7510BE06" w14:textId="77777777" w:rsidTr="007C66D1">
        <w:tc>
          <w:tcPr>
            <w:tcW w:w="292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A63481C" w14:textId="054E31C8" w:rsidR="006A2F15" w:rsidRDefault="006A2F15" w:rsidP="000A7FA2">
            <w:pPr>
              <w:jc w:val="left"/>
            </w:pPr>
            <w:r>
              <w:t>Relatórios gerenciais</w:t>
            </w:r>
          </w:p>
        </w:tc>
        <w:tc>
          <w:tcPr>
            <w:tcW w:w="2078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DD23A3B" w14:textId="77777777" w:rsidR="006A2F15" w:rsidRDefault="006A2F15" w:rsidP="000A7FA2">
            <w:pPr>
              <w:jc w:val="left"/>
            </w:pPr>
          </w:p>
        </w:tc>
      </w:tr>
    </w:tbl>
    <w:p w14:paraId="072FB176" w14:textId="77777777" w:rsidR="00905CDD" w:rsidRDefault="00905CDD" w:rsidP="00905CDD"/>
    <w:p w14:paraId="3814AEAE" w14:textId="77777777" w:rsidR="007C66D1" w:rsidRDefault="007C66D1" w:rsidP="00905CDD"/>
    <w:p w14:paraId="030396B5" w14:textId="77777777" w:rsidR="00D74155" w:rsidRDefault="00D74155" w:rsidP="00D30134">
      <w:r>
        <w:br w:type="page"/>
      </w:r>
    </w:p>
    <w:p w14:paraId="6AD3B7F3" w14:textId="5C033B37" w:rsidR="000A7FA2" w:rsidRDefault="005C5D8E" w:rsidP="00D8664E">
      <w:pPr>
        <w:pStyle w:val="Ttulo1"/>
        <w:numPr>
          <w:ilvl w:val="0"/>
          <w:numId w:val="31"/>
        </w:numPr>
      </w:pPr>
      <w:r>
        <w:lastRenderedPageBreak/>
        <w:t>Introdução</w:t>
      </w:r>
    </w:p>
    <w:p w14:paraId="5D4C3280" w14:textId="2C070587" w:rsidR="005C5D8E" w:rsidRDefault="005C5D8E" w:rsidP="005C5D8E">
      <w:r>
        <w:t xml:space="preserve">Nome do projeto: </w:t>
      </w:r>
      <w:r w:rsidR="000E5B4A">
        <w:t xml:space="preserve">Estética Automotiva </w:t>
      </w:r>
      <w:r>
        <w:t>Flash Car</w:t>
      </w:r>
    </w:p>
    <w:p w14:paraId="0D51D8B8" w14:textId="443ACFE4" w:rsidR="005C5D8E" w:rsidRDefault="00144211" w:rsidP="005C5D8E">
      <w:r>
        <w:t>Data: 23.10.24</w:t>
      </w:r>
    </w:p>
    <w:p w14:paraId="65DAB562" w14:textId="2B7DDCFD" w:rsidR="00144211" w:rsidRDefault="00144211" w:rsidP="005C5D8E">
      <w:r>
        <w:t>Autores: Wanderson Silva Aleixo, Anderson de Matos Guimarães, Igor Cardoso Nunes e Lucas</w:t>
      </w:r>
      <w:r w:rsidR="00905CDD">
        <w:t xml:space="preserve"> Sales Fontenele.</w:t>
      </w:r>
    </w:p>
    <w:p w14:paraId="36AE19C2" w14:textId="3B69C039" w:rsidR="00905CDD" w:rsidRDefault="00905CDD" w:rsidP="00905CDD">
      <w:pPr>
        <w:pStyle w:val="Ttulo2"/>
        <w:spacing w:before="360" w:after="360"/>
      </w:pPr>
      <w:r>
        <w:t>Objetivo</w:t>
      </w:r>
    </w:p>
    <w:p w14:paraId="15509A03" w14:textId="32DC625A" w:rsidR="00905CDD" w:rsidRDefault="00905CDD" w:rsidP="00905CDD">
      <w:r>
        <w:t xml:space="preserve">O objetivo deste documento é definir os requisitos funcionais e não funcionais do sistema de </w:t>
      </w:r>
      <w:r w:rsidR="00A02647">
        <w:t xml:space="preserve">marcação de serviços de estética automotiva da empresa Flash Car. O sistema </w:t>
      </w:r>
      <w:r w:rsidR="00A76A01">
        <w:t xml:space="preserve">abrangerá </w:t>
      </w:r>
      <w:r w:rsidR="00146B9F">
        <w:t>o cadastro dos serviços de estética automotiva</w:t>
      </w:r>
      <w:r w:rsidR="008A111F">
        <w:t xml:space="preserve">, </w:t>
      </w:r>
      <w:r w:rsidR="00A76A01">
        <w:t>o cadastr</w:t>
      </w:r>
      <w:r w:rsidR="006900A1">
        <w:t>o</w:t>
      </w:r>
      <w:r w:rsidR="00A76A01">
        <w:t xml:space="preserve"> do cliente, a seleção de serviços de estética automotiva e o agendamento do serviço.</w:t>
      </w:r>
    </w:p>
    <w:p w14:paraId="6E5A2AE4" w14:textId="0C5A890D" w:rsidR="00A76A01" w:rsidRDefault="00F24CDF" w:rsidP="00D8664E">
      <w:pPr>
        <w:pStyle w:val="Ttulo1"/>
      </w:pPr>
      <w:r>
        <w:t>R</w:t>
      </w:r>
      <w:r w:rsidR="00A76A01">
        <w:t>equisitos funcionais</w:t>
      </w:r>
    </w:p>
    <w:p w14:paraId="5C4982D3" w14:textId="30FD0C7E" w:rsidR="00A76A01" w:rsidRDefault="00360276" w:rsidP="00637080">
      <w:pPr>
        <w:pStyle w:val="Subttulo"/>
      </w:pPr>
      <w:r w:rsidRPr="00360276">
        <w:t xml:space="preserve">RF1: </w:t>
      </w:r>
      <w:r w:rsidR="00146B9F">
        <w:t>Cadastro dos serviços de estética automotiva</w:t>
      </w:r>
    </w:p>
    <w:p w14:paraId="25BA464B" w14:textId="329CAA3C" w:rsidR="00360276" w:rsidRDefault="00360276" w:rsidP="00360276">
      <w:r>
        <w:t xml:space="preserve">Descrição: </w:t>
      </w:r>
      <w:r w:rsidR="008A111F">
        <w:t>o sistema deverá permitir a inclusão dos serviços de estética automotiva oferecidos</w:t>
      </w:r>
      <w:r w:rsidR="00AF210E">
        <w:t>.</w:t>
      </w:r>
    </w:p>
    <w:p w14:paraId="5CACFA8E" w14:textId="71559014" w:rsidR="00AF210E" w:rsidRDefault="00AF210E" w:rsidP="00360276">
      <w:r>
        <w:t xml:space="preserve">Entrada: </w:t>
      </w:r>
      <w:r w:rsidR="008A111F">
        <w:t>dados dos serviços oferecidos (nome</w:t>
      </w:r>
      <w:r w:rsidR="00F352E3">
        <w:t>, tipo, processos, valor)</w:t>
      </w:r>
      <w:r w:rsidR="00985D17">
        <w:t>.</w:t>
      </w:r>
    </w:p>
    <w:p w14:paraId="14C6A3AF" w14:textId="3206C644" w:rsidR="00985D17" w:rsidRDefault="00D41195" w:rsidP="00360276">
      <w:r>
        <w:t xml:space="preserve">Processo: </w:t>
      </w:r>
      <w:r w:rsidR="00736AF7">
        <w:t>o usuário poderá incluir o serviço, editar informações dos serviços</w:t>
      </w:r>
      <w:r w:rsidR="006D3B0E">
        <w:t xml:space="preserve"> já existentes ou excluí-los</w:t>
      </w:r>
      <w:r w:rsidR="00304B27">
        <w:t>.</w:t>
      </w:r>
    </w:p>
    <w:p w14:paraId="2EDC7205" w14:textId="3B96CEA5" w:rsidR="00304B27" w:rsidRDefault="00304B27" w:rsidP="00360276">
      <w:r>
        <w:t xml:space="preserve">Saída: </w:t>
      </w:r>
      <w:r w:rsidR="006D3B0E">
        <w:t>serviço cadastrado com sucesso, alterado ou excluído com sucesso</w:t>
      </w:r>
      <w:r>
        <w:t>.</w:t>
      </w:r>
    </w:p>
    <w:p w14:paraId="69225BCF" w14:textId="34BC2AD8" w:rsidR="00975F5F" w:rsidRDefault="00304B27" w:rsidP="00360276">
      <w:r>
        <w:t xml:space="preserve">Prioridade: </w:t>
      </w:r>
      <w:r w:rsidR="00073F77">
        <w:t>a</w:t>
      </w:r>
      <w:r w:rsidR="006D3B0E">
        <w:t>lta.</w:t>
      </w:r>
    </w:p>
    <w:p w14:paraId="5D8A9797" w14:textId="41BEDDF0" w:rsidR="006900A1" w:rsidRDefault="006900A1" w:rsidP="00637080">
      <w:pPr>
        <w:pStyle w:val="Subttulo"/>
      </w:pPr>
      <w:r w:rsidRPr="00360276">
        <w:t>RF</w:t>
      </w:r>
      <w:r>
        <w:t>2</w:t>
      </w:r>
      <w:r w:rsidRPr="00360276">
        <w:t>: Cadastro de clientes</w:t>
      </w:r>
    </w:p>
    <w:p w14:paraId="28E65CE4" w14:textId="77777777" w:rsidR="006900A1" w:rsidRDefault="006900A1" w:rsidP="006900A1">
      <w:r>
        <w:t>Descrição: o sistema deve permitir o cadastro de novos clientes.</w:t>
      </w:r>
    </w:p>
    <w:p w14:paraId="288652EC" w14:textId="77777777" w:rsidR="006900A1" w:rsidRDefault="006900A1" w:rsidP="006900A1">
      <w:r>
        <w:t>Entrada: dados do cliente (nome, CPF, endereço, telefone celular, e-mail).</w:t>
      </w:r>
    </w:p>
    <w:p w14:paraId="4427F523" w14:textId="77777777" w:rsidR="006900A1" w:rsidRDefault="006900A1" w:rsidP="006900A1">
      <w:r>
        <w:t>Processo: o usuário poderá incluir, alterar e excluir seus dados cadastrais.</w:t>
      </w:r>
    </w:p>
    <w:p w14:paraId="4BF40B8B" w14:textId="77777777" w:rsidR="006900A1" w:rsidRDefault="006900A1" w:rsidP="006900A1">
      <w:r>
        <w:t>Saída: cliente cadastrado com sucesso, alterado ou excluído com sucesso.</w:t>
      </w:r>
    </w:p>
    <w:p w14:paraId="40143832" w14:textId="12D0B974" w:rsidR="00B62769" w:rsidRDefault="006900A1" w:rsidP="006900A1">
      <w:r>
        <w:t xml:space="preserve">Prioridade: </w:t>
      </w:r>
      <w:r w:rsidR="00073F77">
        <w:t>m</w:t>
      </w:r>
      <w:r>
        <w:t>édia</w:t>
      </w:r>
      <w:r w:rsidR="006D3B0E">
        <w:t>.</w:t>
      </w:r>
    </w:p>
    <w:p w14:paraId="1872856E" w14:textId="5609B229" w:rsidR="00B62769" w:rsidRDefault="00B62769" w:rsidP="00637080">
      <w:pPr>
        <w:pStyle w:val="Subttulo"/>
      </w:pPr>
      <w:r w:rsidRPr="00360276">
        <w:t>RF</w:t>
      </w:r>
      <w:r>
        <w:t>3</w:t>
      </w:r>
      <w:r w:rsidRPr="00360276">
        <w:t xml:space="preserve">: </w:t>
      </w:r>
      <w:r>
        <w:t>Seleção do serviço de estética automotivo</w:t>
      </w:r>
    </w:p>
    <w:p w14:paraId="7C75878D" w14:textId="027FA7C7" w:rsidR="00B62769" w:rsidRDefault="00B62769" w:rsidP="00B62769">
      <w:r>
        <w:t>Descrição: o sistema deve permitir que o cliente escolha o serviço.</w:t>
      </w:r>
    </w:p>
    <w:p w14:paraId="43DE2E13" w14:textId="5A7587C6" w:rsidR="00B62769" w:rsidRDefault="00B62769" w:rsidP="00B62769">
      <w:r>
        <w:lastRenderedPageBreak/>
        <w:t xml:space="preserve">Entrada: </w:t>
      </w:r>
      <w:r w:rsidR="009A4798">
        <w:t>escolha do serviço a partir da seleção com clique do mouse</w:t>
      </w:r>
      <w:r>
        <w:t>.</w:t>
      </w:r>
    </w:p>
    <w:p w14:paraId="3D9A6080" w14:textId="3EB173E9" w:rsidR="00B62769" w:rsidRDefault="00B62769" w:rsidP="00B62769">
      <w:r>
        <w:t xml:space="preserve">Processo: </w:t>
      </w:r>
      <w:r w:rsidR="00D365D1">
        <w:t>o cliente clicará sobre o serviço desejado</w:t>
      </w:r>
      <w:r>
        <w:t>.</w:t>
      </w:r>
    </w:p>
    <w:p w14:paraId="6674E0EB" w14:textId="28C03C6A" w:rsidR="00B62769" w:rsidRDefault="00B62769" w:rsidP="00B62769">
      <w:r>
        <w:t xml:space="preserve">Saída: </w:t>
      </w:r>
      <w:r w:rsidR="00D365D1">
        <w:t>serviço escolhido: “nome do serviço”</w:t>
      </w:r>
      <w:r>
        <w:t>.</w:t>
      </w:r>
    </w:p>
    <w:p w14:paraId="5D7B481E" w14:textId="4B6956EB" w:rsidR="006900A1" w:rsidRDefault="00B62769" w:rsidP="00B62769">
      <w:r>
        <w:t xml:space="preserve">Prioridade: </w:t>
      </w:r>
      <w:r w:rsidR="00073F77">
        <w:t>m</w:t>
      </w:r>
      <w:r>
        <w:t>édia.</w:t>
      </w:r>
    </w:p>
    <w:p w14:paraId="528325DA" w14:textId="51F7B966" w:rsidR="008D0B93" w:rsidRDefault="008D0B93" w:rsidP="00637080">
      <w:pPr>
        <w:pStyle w:val="Subttulo"/>
      </w:pPr>
      <w:r w:rsidRPr="00360276">
        <w:t>RF</w:t>
      </w:r>
      <w:r>
        <w:t>4</w:t>
      </w:r>
      <w:r w:rsidRPr="00360276">
        <w:t xml:space="preserve">: </w:t>
      </w:r>
      <w:r>
        <w:t>Agendamento do serviço</w:t>
      </w:r>
    </w:p>
    <w:p w14:paraId="0C4FF105" w14:textId="6DFD5362" w:rsidR="008D0B93" w:rsidRDefault="008D0B93" w:rsidP="008D0B93">
      <w:r>
        <w:t>Descrição: o sistema deve permitir que o cliente escolha a data e o horário para a realização do serviço.</w:t>
      </w:r>
    </w:p>
    <w:p w14:paraId="71DDF19A" w14:textId="1078D0C4" w:rsidR="008D0B93" w:rsidRDefault="008D0B93" w:rsidP="008D0B93">
      <w:r>
        <w:t>Entrada:</w:t>
      </w:r>
      <w:r w:rsidR="00594811">
        <w:t xml:space="preserve"> </w:t>
      </w:r>
      <w:r w:rsidR="00302C9F">
        <w:t>abertura do calendário com os dias e horários disponíveis</w:t>
      </w:r>
      <w:r>
        <w:t>.</w:t>
      </w:r>
    </w:p>
    <w:p w14:paraId="6A8AA843" w14:textId="2DF697E7" w:rsidR="008D0B93" w:rsidRDefault="008D0B93" w:rsidP="008D0B93">
      <w:r>
        <w:t xml:space="preserve">Processo: </w:t>
      </w:r>
      <w:r w:rsidR="00302C9F">
        <w:t xml:space="preserve">o cliente escolherá </w:t>
      </w:r>
      <w:r w:rsidR="009C1716">
        <w:t>ao clicar sobre o dia e a hora disponíveis</w:t>
      </w:r>
      <w:r>
        <w:t>.</w:t>
      </w:r>
    </w:p>
    <w:p w14:paraId="64661457" w14:textId="434F2004" w:rsidR="008D0B93" w:rsidRDefault="008D0B93" w:rsidP="008D0B93">
      <w:r>
        <w:t xml:space="preserve">Saída: </w:t>
      </w:r>
      <w:r w:rsidR="004E31E3">
        <w:t>agendamento efetuado com sucesso</w:t>
      </w:r>
      <w:r>
        <w:t>.</w:t>
      </w:r>
    </w:p>
    <w:p w14:paraId="4059DD14" w14:textId="42ADF781" w:rsidR="008D0B93" w:rsidRDefault="008D0B93" w:rsidP="008D0B93">
      <w:r>
        <w:t xml:space="preserve">Prioridade: </w:t>
      </w:r>
      <w:r w:rsidR="00073F77">
        <w:t>a</w:t>
      </w:r>
      <w:r w:rsidR="004E31E3">
        <w:t>lta</w:t>
      </w:r>
      <w:r>
        <w:t>.</w:t>
      </w:r>
    </w:p>
    <w:p w14:paraId="71B9CEBC" w14:textId="5B1F42E9" w:rsidR="004E31E3" w:rsidRDefault="004E31E3" w:rsidP="00637080">
      <w:pPr>
        <w:pStyle w:val="Subttulo"/>
      </w:pPr>
      <w:r w:rsidRPr="00360276">
        <w:t>RF</w:t>
      </w:r>
      <w:r>
        <w:t>5</w:t>
      </w:r>
      <w:r w:rsidRPr="00360276">
        <w:t xml:space="preserve">: </w:t>
      </w:r>
      <w:r>
        <w:t>Controle de agendamentos</w:t>
      </w:r>
    </w:p>
    <w:p w14:paraId="003CE4D5" w14:textId="7FB78296" w:rsidR="004E31E3" w:rsidRDefault="004E31E3" w:rsidP="004E31E3">
      <w:r>
        <w:t xml:space="preserve">Descrição: o sistema deve registrar </w:t>
      </w:r>
      <w:r w:rsidR="00D22F80">
        <w:t>os agendamentos dos serviços, incluindo o cliente, a data e a hora</w:t>
      </w:r>
      <w:r>
        <w:t>.</w:t>
      </w:r>
    </w:p>
    <w:p w14:paraId="3B236D76" w14:textId="3AB49338" w:rsidR="004E31E3" w:rsidRDefault="004E31E3" w:rsidP="004E31E3">
      <w:r>
        <w:t xml:space="preserve">Entrada: </w:t>
      </w:r>
      <w:r w:rsidR="00D22F80">
        <w:t>atualização do status do agendamento (</w:t>
      </w:r>
      <w:r w:rsidR="00073F77">
        <w:t>confirmado, cancelado, alterado)</w:t>
      </w:r>
    </w:p>
    <w:p w14:paraId="592B168B" w14:textId="6267DF1C" w:rsidR="004E31E3" w:rsidRDefault="004E31E3" w:rsidP="004E31E3">
      <w:r>
        <w:t xml:space="preserve">Processo: </w:t>
      </w:r>
      <w:r w:rsidR="00073F77">
        <w:t>visualização dos agendamentos</w:t>
      </w:r>
      <w:r>
        <w:t>.</w:t>
      </w:r>
    </w:p>
    <w:p w14:paraId="650CB014" w14:textId="2C256952" w:rsidR="004E31E3" w:rsidRDefault="004E31E3" w:rsidP="004E31E3">
      <w:r>
        <w:t xml:space="preserve">Saída: </w:t>
      </w:r>
      <w:r w:rsidR="00677A9D">
        <w:t>atualização em tempo real dos serviços agendados</w:t>
      </w:r>
      <w:r>
        <w:t>.</w:t>
      </w:r>
    </w:p>
    <w:p w14:paraId="2711D234" w14:textId="2762C1DE" w:rsidR="004E31E3" w:rsidRDefault="004E31E3" w:rsidP="004E31E3">
      <w:r>
        <w:t xml:space="preserve">Prioridade: </w:t>
      </w:r>
      <w:r w:rsidR="00677A9D">
        <w:t>alta</w:t>
      </w:r>
      <w:r>
        <w:t>.</w:t>
      </w:r>
    </w:p>
    <w:p w14:paraId="307D5BE8" w14:textId="58B5DFB6" w:rsidR="00073F77" w:rsidRDefault="00073F77" w:rsidP="00637080">
      <w:pPr>
        <w:pStyle w:val="Subttulo"/>
      </w:pPr>
      <w:r w:rsidRPr="00360276">
        <w:t>RF</w:t>
      </w:r>
      <w:r>
        <w:t>6</w:t>
      </w:r>
      <w:r w:rsidRPr="00360276">
        <w:t xml:space="preserve">: </w:t>
      </w:r>
      <w:r>
        <w:t>Relatórios gerenciais</w:t>
      </w:r>
    </w:p>
    <w:p w14:paraId="543B9FA2" w14:textId="52332904" w:rsidR="00073F77" w:rsidRDefault="00073F77" w:rsidP="00073F77">
      <w:r>
        <w:t>Descrição: o sistema deve gerar relatórios sobre os agendamentos.</w:t>
      </w:r>
    </w:p>
    <w:p w14:paraId="0E67E737" w14:textId="2F9E2090" w:rsidR="00073F77" w:rsidRDefault="00073F77" w:rsidP="00073F77">
      <w:r>
        <w:t>Entrada:</w:t>
      </w:r>
      <w:r w:rsidR="0025223A">
        <w:t xml:space="preserve"> critérios de geração de relatórios (semanal, </w:t>
      </w:r>
      <w:r w:rsidR="00D51098">
        <w:t>mensal, por serviço)</w:t>
      </w:r>
      <w:r>
        <w:t>.</w:t>
      </w:r>
    </w:p>
    <w:p w14:paraId="431DE8E5" w14:textId="286ED34D" w:rsidR="00073F77" w:rsidRDefault="00073F77" w:rsidP="00073F77">
      <w:r>
        <w:t xml:space="preserve">Processo: </w:t>
      </w:r>
      <w:r w:rsidR="00D51098">
        <w:t>geração de relatórios personalizados com base nos dados armazenados no sistema</w:t>
      </w:r>
      <w:r>
        <w:t>.</w:t>
      </w:r>
    </w:p>
    <w:p w14:paraId="6D7C70B5" w14:textId="7F701830" w:rsidR="00073F77" w:rsidRDefault="00073F77" w:rsidP="00073F77">
      <w:r>
        <w:t xml:space="preserve">Saída: </w:t>
      </w:r>
      <w:r w:rsidR="00D51098">
        <w:t xml:space="preserve">relatórios detalhados por serviços e </w:t>
      </w:r>
      <w:r w:rsidR="00507647">
        <w:t>agendamento</w:t>
      </w:r>
      <w:r>
        <w:t>.</w:t>
      </w:r>
    </w:p>
    <w:p w14:paraId="384454FE" w14:textId="5768E229" w:rsidR="00846B31" w:rsidRDefault="00073F77" w:rsidP="00073F77">
      <w:r>
        <w:t xml:space="preserve">Prioridade: </w:t>
      </w:r>
      <w:r w:rsidR="00507647">
        <w:t>m</w:t>
      </w:r>
      <w:r>
        <w:t>édia.</w:t>
      </w:r>
    </w:p>
    <w:p w14:paraId="4D0F927C" w14:textId="1BDEEB80" w:rsidR="00975F5F" w:rsidRDefault="00B82027" w:rsidP="00D8664E">
      <w:pPr>
        <w:pStyle w:val="Ttulo1"/>
      </w:pPr>
      <w:r>
        <w:t>Requisitos não funcionais</w:t>
      </w:r>
    </w:p>
    <w:p w14:paraId="1FC4EA3A" w14:textId="77777777" w:rsidR="00846B31" w:rsidRPr="00846B31" w:rsidRDefault="00846B31" w:rsidP="00637080">
      <w:pPr>
        <w:pStyle w:val="Subttulo"/>
      </w:pPr>
      <w:r w:rsidRPr="00846B31">
        <w:t>RNF1: Interface simples e intuitiva</w:t>
      </w:r>
    </w:p>
    <w:p w14:paraId="605A68F1" w14:textId="77777777" w:rsidR="00846B31" w:rsidRDefault="00846B31" w:rsidP="00846B31">
      <w:r>
        <w:t>Descrição: a interface do sistema deve ser intuitiva e de fácil utilização, permitindo que os usuários realizem tarefas sem necessidade de treinamento extensivo.</w:t>
      </w:r>
    </w:p>
    <w:p w14:paraId="0778D666" w14:textId="77777777" w:rsidR="00846B31" w:rsidRDefault="00846B31" w:rsidP="00846B31">
      <w:r>
        <w:lastRenderedPageBreak/>
        <w:t>Critério de Aceitação: usuários devem ser capazes de realizar as principais operações após um breve tutorial ou sem assistência.</w:t>
      </w:r>
    </w:p>
    <w:p w14:paraId="41C5A94C" w14:textId="77777777" w:rsidR="00846B31" w:rsidRDefault="00846B31" w:rsidP="00846B31">
      <w:r>
        <w:t>Prioridade: média</w:t>
      </w:r>
    </w:p>
    <w:p w14:paraId="56FCA2D2" w14:textId="41DB9EE8" w:rsidR="00846B31" w:rsidRPr="00846B31" w:rsidRDefault="00846B31" w:rsidP="00FE7B77">
      <w:pPr>
        <w:pStyle w:val="Subttulo"/>
      </w:pPr>
      <w:r w:rsidRPr="00846B31">
        <w:t>RNF2: Capacidade de uso simultâneo</w:t>
      </w:r>
    </w:p>
    <w:p w14:paraId="34FF46CE" w14:textId="77777777" w:rsidR="00846B31" w:rsidRDefault="00846B31" w:rsidP="00846B31">
      <w:r>
        <w:t>Descrição: o sistema deve ser capaz de suportar um aumento no volume de dados e usuários sem degradação do desempenho.</w:t>
      </w:r>
    </w:p>
    <w:p w14:paraId="404C119F" w14:textId="77777777" w:rsidR="00846B31" w:rsidRDefault="00846B31" w:rsidP="00846B31">
      <w:r>
        <w:t>Critério de aceitação: o sistema deve ser capaz de gerenciar um aumento de até 100% no volume de dados e 100% no número de usuários sem impacto perceptível no desempenho.</w:t>
      </w:r>
    </w:p>
    <w:p w14:paraId="414CD0DC" w14:textId="77777777" w:rsidR="00846B31" w:rsidRDefault="00846B31" w:rsidP="00846B31">
      <w:r>
        <w:t>Prioridade: média.</w:t>
      </w:r>
    </w:p>
    <w:p w14:paraId="3AF5686E" w14:textId="44DBEDFB" w:rsidR="00846B31" w:rsidRPr="00846B31" w:rsidRDefault="00846B31" w:rsidP="00FE7B77">
      <w:pPr>
        <w:pStyle w:val="Subttulo"/>
      </w:pPr>
      <w:r w:rsidRPr="00846B31">
        <w:t>RNF3: Backup automático semanal</w:t>
      </w:r>
    </w:p>
    <w:p w14:paraId="73B41C00" w14:textId="77777777" w:rsidR="00846B31" w:rsidRDefault="00846B31" w:rsidP="00846B31">
      <w:r>
        <w:t>Descrição: o sistema deve implementar processos de backup regulares e recuperação de dados para garantir a integridade das informações.</w:t>
      </w:r>
    </w:p>
    <w:p w14:paraId="5FA3163F" w14:textId="77777777" w:rsidR="00846B31" w:rsidRDefault="00846B31" w:rsidP="00846B31">
      <w:r>
        <w:t>Critério de aceitação: o sistema deve realizar backups automáticos semanais e permitir a restauração de dados em caso de falha ou perda de informações.</w:t>
      </w:r>
    </w:p>
    <w:p w14:paraId="0E995E9C" w14:textId="77777777" w:rsidR="00846B31" w:rsidRDefault="00846B31" w:rsidP="00846B31">
      <w:r>
        <w:t>Prioridade: alta.</w:t>
      </w:r>
    </w:p>
    <w:p w14:paraId="2CCF337B" w14:textId="3C45A142" w:rsidR="00846B31" w:rsidRPr="00846B31" w:rsidRDefault="00846B31" w:rsidP="00FE7B77">
      <w:pPr>
        <w:pStyle w:val="Subttulo"/>
      </w:pPr>
      <w:r w:rsidRPr="00846B31">
        <w:t>RNF4: Segurança</w:t>
      </w:r>
    </w:p>
    <w:p w14:paraId="23F6C0FD" w14:textId="77777777" w:rsidR="00846B31" w:rsidRDefault="00846B31" w:rsidP="00846B31">
      <w:r>
        <w:t>Descrição: o sistema deve garantir a segurança dos dados, incluindo autenticação de usuários e controle de acesso.</w:t>
      </w:r>
    </w:p>
    <w:p w14:paraId="4C567271" w14:textId="77777777" w:rsidR="00846B31" w:rsidRDefault="00846B31" w:rsidP="00846B31">
      <w:r>
        <w:t>Critério de aceitação: usuários não autorizados não devem ter acesso aos dados, e todas as ações devem ser registradas em logs.</w:t>
      </w:r>
    </w:p>
    <w:p w14:paraId="2B712C4C" w14:textId="77777777" w:rsidR="00846B31" w:rsidRDefault="00846B31" w:rsidP="00846B31">
      <w:r>
        <w:t>Prioridade: alta.</w:t>
      </w:r>
    </w:p>
    <w:p w14:paraId="2FBD31E2" w14:textId="7DFA06C9" w:rsidR="00846B31" w:rsidRPr="00846B31" w:rsidRDefault="00846B31" w:rsidP="00FE7B77">
      <w:pPr>
        <w:pStyle w:val="Subttulo"/>
      </w:pPr>
      <w:r w:rsidRPr="00846B31">
        <w:t>RNF5: Bom desempenho</w:t>
      </w:r>
    </w:p>
    <w:p w14:paraId="082F6F84" w14:textId="77777777" w:rsidR="00846B31" w:rsidRDefault="00846B31" w:rsidP="00846B31">
      <w:r>
        <w:t>Descrição: o sistema deve permitir consultas e atualizações de dados em tempo real, com tempos de resposta não superiores a 2 segundos.</w:t>
      </w:r>
    </w:p>
    <w:p w14:paraId="1ED5C836" w14:textId="19D5497F" w:rsidR="00846B31" w:rsidRDefault="00846B31" w:rsidP="00846B31">
      <w:r>
        <w:t xml:space="preserve">Critério de aceitação: as consultas e operações </w:t>
      </w:r>
      <w:r w:rsidR="001B5C6E">
        <w:t xml:space="preserve">sistema </w:t>
      </w:r>
      <w:r>
        <w:t>devem ser concluídas em até 2 segundos sob condições normais de operação.</w:t>
      </w:r>
    </w:p>
    <w:p w14:paraId="37EACF5E" w14:textId="7E9A5E13" w:rsidR="00846B31" w:rsidRDefault="00846B31" w:rsidP="00846B31">
      <w:r>
        <w:t>Prioridade: alta</w:t>
      </w:r>
    </w:p>
    <w:p w14:paraId="4E588251" w14:textId="2834A39C" w:rsidR="00846B31" w:rsidRDefault="00846B31" w:rsidP="00D8664E">
      <w:pPr>
        <w:pStyle w:val="Ttulo1"/>
      </w:pPr>
      <w:r>
        <w:t>CONCLUSÃO</w:t>
      </w:r>
    </w:p>
    <w:p w14:paraId="7F028256" w14:textId="17B199EF" w:rsidR="00B82027" w:rsidRDefault="00846B31" w:rsidP="00846B31">
      <w:r>
        <w:lastRenderedPageBreak/>
        <w:t xml:space="preserve">Este documento detalha os principais requisitos funcionais e não funcionais para o desenvolvimento do sistema </w:t>
      </w:r>
      <w:r w:rsidR="00BF3122">
        <w:t>agendamento de serviços de estética automotiva da empresa Flash Car</w:t>
      </w:r>
      <w:r>
        <w:t xml:space="preserve">. O atendimento a esses requisitos garantirá que o sistema ofereça suporte eficaz à gestão </w:t>
      </w:r>
      <w:r w:rsidR="00BF3122">
        <w:t>dos serviços e clientes</w:t>
      </w:r>
      <w:r>
        <w:t>, além de proporcionar segurança, desempenho e escalabilidade.</w:t>
      </w:r>
    </w:p>
    <w:p w14:paraId="544915C7" w14:textId="77777777" w:rsidR="00482FBD" w:rsidRDefault="00482FBD" w:rsidP="00846B31">
      <w:pPr>
        <w:sectPr w:rsidR="00482FBD" w:rsidSect="00A30197">
          <w:headerReference w:type="default" r:id="rId15"/>
          <w:pgSz w:w="11906" w:h="16838" w:code="9"/>
          <w:pgMar w:top="1701" w:right="1134" w:bottom="1134" w:left="1701" w:header="1134" w:footer="1134" w:gutter="0"/>
          <w:pgNumType w:start="4"/>
          <w:cols w:space="708"/>
          <w:docGrid w:linePitch="360"/>
        </w:sectPr>
      </w:pPr>
    </w:p>
    <w:p w14:paraId="3E7A6F6F" w14:textId="7E5482CB" w:rsidR="0089788D" w:rsidRDefault="00D8664E" w:rsidP="00D30134">
      <w:pPr>
        <w:pStyle w:val="Ttulo6"/>
      </w:pPr>
      <w:r>
        <w:lastRenderedPageBreak/>
        <w:t>validação dos requisitos</w:t>
      </w:r>
    </w:p>
    <w:p w14:paraId="00523467" w14:textId="752D5427" w:rsidR="00D8664E" w:rsidRDefault="00F506BA" w:rsidP="00D8664E">
      <w:pPr>
        <w:pStyle w:val="Ttulo1"/>
        <w:numPr>
          <w:ilvl w:val="0"/>
          <w:numId w:val="32"/>
        </w:numPr>
      </w:pPr>
      <w:r>
        <w:t>introdução</w:t>
      </w:r>
    </w:p>
    <w:p w14:paraId="5FFD8180" w14:textId="7D2F6789" w:rsidR="00F506BA" w:rsidRDefault="00F506BA" w:rsidP="00F506BA">
      <w:r>
        <w:t>Este documento descreve os principais casos de uso para o sistema de agendamento de serviços de estética automotiva</w:t>
      </w:r>
      <w:r w:rsidR="00291072">
        <w:t>, detalhando o comportamento do sistema para cada funcionalidade.</w:t>
      </w:r>
    </w:p>
    <w:p w14:paraId="5583AB8B" w14:textId="726CDDA1" w:rsidR="00291072" w:rsidRPr="00B15219" w:rsidRDefault="00291072" w:rsidP="00B15219">
      <w:pPr>
        <w:pStyle w:val="Subttulo"/>
      </w:pPr>
      <w:r w:rsidRPr="00B15219">
        <w:t xml:space="preserve">Caso de uso: </w:t>
      </w:r>
      <w:r w:rsidR="0030257E" w:rsidRPr="00B15219">
        <w:t>Cadastro dos serviços de estética automotiva (RF1)</w:t>
      </w:r>
    </w:p>
    <w:p w14:paraId="41E5F6E8" w14:textId="38EF8CB4" w:rsidR="0030257E" w:rsidRDefault="00EC5C7B" w:rsidP="00F506BA">
      <w:r>
        <w:t xml:space="preserve">Nome: </w:t>
      </w:r>
      <w:r w:rsidR="00D0053D">
        <w:t>c</w:t>
      </w:r>
      <w:r w:rsidR="00E20DBF">
        <w:t>adastro dos serviços de estética automotiva</w:t>
      </w:r>
    </w:p>
    <w:p w14:paraId="55EE9956" w14:textId="1A673400" w:rsidR="00E20DBF" w:rsidRDefault="00E20DBF" w:rsidP="00F506BA">
      <w:r>
        <w:t>Autor principal: administrador</w:t>
      </w:r>
    </w:p>
    <w:p w14:paraId="08D9BF15" w14:textId="459A07A1" w:rsidR="00E20DBF" w:rsidRDefault="00E20DBF" w:rsidP="00F506BA">
      <w:r>
        <w:t xml:space="preserve">Descrição: o administrador </w:t>
      </w:r>
      <w:r w:rsidR="0034029A">
        <w:t>pode incluir, editar e excluir os serviços de estética automotiva.</w:t>
      </w:r>
    </w:p>
    <w:p w14:paraId="0CDB20E1" w14:textId="00BFDC04" w:rsidR="0034029A" w:rsidRDefault="007D7D8B" w:rsidP="00F506BA">
      <w:r>
        <w:t>Pré-condições: o administrador deverá estar autenticado no sistema.</w:t>
      </w:r>
    </w:p>
    <w:p w14:paraId="4876B2F8" w14:textId="5D28852B" w:rsidR="007D7D8B" w:rsidRDefault="007D7D8B" w:rsidP="00F506BA">
      <w:r>
        <w:t xml:space="preserve">Pós-condições: </w:t>
      </w:r>
      <w:r w:rsidR="00651592">
        <w:t>os serviços são atualizados no banco de dados e as alterações refletem no</w:t>
      </w:r>
      <w:r w:rsidR="00520264">
        <w:t>s agendamentos dos serviços pelos clientes.</w:t>
      </w:r>
    </w:p>
    <w:p w14:paraId="186F5611" w14:textId="0D212FA5" w:rsidR="00520264" w:rsidRDefault="00520264" w:rsidP="00F506BA">
      <w:r>
        <w:t>Fluxo principal:</w:t>
      </w:r>
    </w:p>
    <w:p w14:paraId="1CF495A3" w14:textId="3FA1F0F8" w:rsidR="005F578B" w:rsidRDefault="005F578B" w:rsidP="005F578B">
      <w:r>
        <w:t>O administrador acessa a interface de gestão de serviços.</w:t>
      </w:r>
    </w:p>
    <w:p w14:paraId="6E1D5851" w14:textId="77777777" w:rsidR="005F578B" w:rsidRDefault="005F578B" w:rsidP="005F578B">
      <w:r>
        <w:t>O administrador escolhe a ação desejada: Incluir, Editar ou Excluir.</w:t>
      </w:r>
    </w:p>
    <w:p w14:paraId="76D20DEA" w14:textId="77777777" w:rsidR="005F578B" w:rsidRDefault="005F578B" w:rsidP="005F578B">
      <w:r>
        <w:t>Incluir:</w:t>
      </w:r>
    </w:p>
    <w:p w14:paraId="736CB8D3" w14:textId="46B9110F" w:rsidR="005F578B" w:rsidRDefault="005F578B" w:rsidP="005F578B">
      <w:r>
        <w:t xml:space="preserve">O administrador insere as informações do </w:t>
      </w:r>
      <w:r w:rsidR="00681D2B">
        <w:t>serviço</w:t>
      </w:r>
      <w:r>
        <w:t xml:space="preserve"> (</w:t>
      </w:r>
      <w:r w:rsidR="00681D2B">
        <w:t>nome, tipo, processos, valor</w:t>
      </w:r>
      <w:r>
        <w:t>).</w:t>
      </w:r>
    </w:p>
    <w:p w14:paraId="2CFB695E" w14:textId="01E3A65E" w:rsidR="005F578B" w:rsidRDefault="005F578B" w:rsidP="005F578B">
      <w:r>
        <w:t xml:space="preserve">O sistema valida os dados e armazena o novo </w:t>
      </w:r>
      <w:r w:rsidR="00681D2B">
        <w:t>serviço</w:t>
      </w:r>
      <w:r>
        <w:t xml:space="preserve"> no banco de dados.</w:t>
      </w:r>
    </w:p>
    <w:p w14:paraId="44061896" w14:textId="77777777" w:rsidR="005F578B" w:rsidRDefault="005F578B" w:rsidP="005F578B">
      <w:r>
        <w:t>Editar:</w:t>
      </w:r>
    </w:p>
    <w:p w14:paraId="38E9F960" w14:textId="1767A759" w:rsidR="005F578B" w:rsidRDefault="005F578B" w:rsidP="005F578B">
      <w:r>
        <w:t xml:space="preserve">O administrador seleciona um </w:t>
      </w:r>
      <w:r w:rsidR="00681D2B">
        <w:t>serviço</w:t>
      </w:r>
      <w:r>
        <w:t xml:space="preserve"> existente.</w:t>
      </w:r>
    </w:p>
    <w:p w14:paraId="0310AB46" w14:textId="11697C46" w:rsidR="005F578B" w:rsidRDefault="005F578B" w:rsidP="005F578B">
      <w:r>
        <w:t xml:space="preserve">O administrador altera os dados do </w:t>
      </w:r>
      <w:r w:rsidR="00681D2B">
        <w:t>serviço</w:t>
      </w:r>
      <w:r>
        <w:t xml:space="preserve"> e confirma as alterações.</w:t>
      </w:r>
    </w:p>
    <w:p w14:paraId="31875647" w14:textId="77777777" w:rsidR="005F578B" w:rsidRDefault="005F578B" w:rsidP="005F578B">
      <w:r>
        <w:t>O sistema valida e atualiza os dados no banco de dados.</w:t>
      </w:r>
    </w:p>
    <w:p w14:paraId="30059DF7" w14:textId="77777777" w:rsidR="005F578B" w:rsidRDefault="005F578B" w:rsidP="005F578B">
      <w:r>
        <w:t>Excluir:</w:t>
      </w:r>
    </w:p>
    <w:p w14:paraId="6289D1BD" w14:textId="34B556E1" w:rsidR="005F578B" w:rsidRDefault="005F578B" w:rsidP="005F578B">
      <w:r>
        <w:t xml:space="preserve">O administrador seleciona o </w:t>
      </w:r>
      <w:r w:rsidR="00681D2B">
        <w:t>serviço</w:t>
      </w:r>
      <w:r>
        <w:t xml:space="preserve"> a ser removido.</w:t>
      </w:r>
    </w:p>
    <w:p w14:paraId="5C4024A9" w14:textId="578DDEB3" w:rsidR="005F578B" w:rsidRDefault="005F578B" w:rsidP="005F578B">
      <w:r>
        <w:t xml:space="preserve">O sistema solicita confirmação e, após confirmação, remove o </w:t>
      </w:r>
      <w:r w:rsidR="00681D2B">
        <w:t>serviço</w:t>
      </w:r>
      <w:r>
        <w:t xml:space="preserve"> do banco de dados.</w:t>
      </w:r>
    </w:p>
    <w:p w14:paraId="23CB61E8" w14:textId="77777777" w:rsidR="005F578B" w:rsidRDefault="005F578B" w:rsidP="005F578B">
      <w:r>
        <w:t>O sistema exibe uma mensagem de sucesso após cada operação.</w:t>
      </w:r>
    </w:p>
    <w:p w14:paraId="4C77B415" w14:textId="77777777" w:rsidR="005F578B" w:rsidRDefault="005F578B" w:rsidP="005F578B">
      <w:r>
        <w:t>Fluxo Alternativo:</w:t>
      </w:r>
    </w:p>
    <w:p w14:paraId="65B879A3" w14:textId="5B412FDF" w:rsidR="00520264" w:rsidRDefault="005F578B" w:rsidP="005F578B">
      <w:r>
        <w:lastRenderedPageBreak/>
        <w:t>F1.1: Se os dados do produto estiverem incompletos ou inválidos, o sistema exibe uma mensagem de erro e solicita correção</w:t>
      </w:r>
      <w:r w:rsidR="00486DBA">
        <w:t>.</w:t>
      </w:r>
    </w:p>
    <w:p w14:paraId="46E7C7A3" w14:textId="4ED224A5" w:rsidR="00D96266" w:rsidRDefault="00D96266" w:rsidP="00D96266">
      <w:pPr>
        <w:pStyle w:val="Subttulo"/>
      </w:pPr>
      <w:r>
        <w:t>Caso de uso: cadastro de cliente (RF2)</w:t>
      </w:r>
    </w:p>
    <w:p w14:paraId="44E2944D" w14:textId="1F0BCFA8" w:rsidR="00D96266" w:rsidRDefault="00D96266" w:rsidP="00D96266">
      <w:r>
        <w:t>Nome: cadastro de cliente</w:t>
      </w:r>
    </w:p>
    <w:p w14:paraId="436030E1" w14:textId="43678A1C" w:rsidR="00D96266" w:rsidRDefault="00D96266" w:rsidP="00D96266">
      <w:r>
        <w:t xml:space="preserve">Ator principal: </w:t>
      </w:r>
      <w:r w:rsidR="008419A1">
        <w:t>usuário cliente</w:t>
      </w:r>
    </w:p>
    <w:p w14:paraId="5C3FF896" w14:textId="06499A10" w:rsidR="00D96266" w:rsidRDefault="00D96266" w:rsidP="00D96266">
      <w:r>
        <w:t xml:space="preserve">Descrição: </w:t>
      </w:r>
      <w:r w:rsidR="008419A1">
        <w:t>o cliente deverá ser capaz de criar seu próprio cadastro</w:t>
      </w:r>
      <w:r w:rsidR="00CC3B1B">
        <w:t xml:space="preserve">, incluir suas informações pessoais, alterar as informações e excluir o </w:t>
      </w:r>
      <w:r w:rsidR="00D2780A">
        <w:t>seu próprio cadastro.</w:t>
      </w:r>
    </w:p>
    <w:p w14:paraId="1D306BF6" w14:textId="3EE8CC7E" w:rsidR="00D96266" w:rsidRDefault="00D96266" w:rsidP="00D96266">
      <w:r>
        <w:t>Pré-condições:</w:t>
      </w:r>
      <w:r w:rsidR="00D2780A">
        <w:t xml:space="preserve"> o ciente deverá acessar o sistema autenticado</w:t>
      </w:r>
    </w:p>
    <w:p w14:paraId="65AA6B32" w14:textId="4CF6AD39" w:rsidR="00D96266" w:rsidRDefault="00D96266" w:rsidP="00D96266">
      <w:r>
        <w:t xml:space="preserve">Pós-condições: </w:t>
      </w:r>
      <w:r w:rsidR="005B6CE7">
        <w:t xml:space="preserve">o cadastro do cliente deverá ser </w:t>
      </w:r>
      <w:r w:rsidR="00EA486C">
        <w:t>atualizado no banco de dados do sistema</w:t>
      </w:r>
      <w:r>
        <w:t>.</w:t>
      </w:r>
    </w:p>
    <w:p w14:paraId="55DF4B28" w14:textId="77777777" w:rsidR="00D96266" w:rsidRDefault="00D96266" w:rsidP="00D96266">
      <w:r>
        <w:t>Fluxo Principal:</w:t>
      </w:r>
    </w:p>
    <w:p w14:paraId="13153CC9" w14:textId="32699448" w:rsidR="00986363" w:rsidRDefault="00986363" w:rsidP="00986363">
      <w:r>
        <w:t>O cliente acessa a interface do sistema.</w:t>
      </w:r>
    </w:p>
    <w:p w14:paraId="30C9A8C3" w14:textId="28B90B59" w:rsidR="00986363" w:rsidRDefault="00986363" w:rsidP="00986363">
      <w:r>
        <w:t xml:space="preserve">O cliente escolhe a ação desejada: </w:t>
      </w:r>
      <w:r w:rsidR="00950E5F">
        <w:t>Criar</w:t>
      </w:r>
      <w:r>
        <w:t>, Editar ou Excluir.</w:t>
      </w:r>
    </w:p>
    <w:p w14:paraId="435C1998" w14:textId="2A491F3E" w:rsidR="00986363" w:rsidRDefault="00950E5F" w:rsidP="00986363">
      <w:r>
        <w:t>Criar</w:t>
      </w:r>
      <w:r w:rsidR="00986363">
        <w:t>:</w:t>
      </w:r>
    </w:p>
    <w:p w14:paraId="3F4EA8C2" w14:textId="248B7C46" w:rsidR="00986363" w:rsidRDefault="00986363" w:rsidP="00986363">
      <w:r>
        <w:t xml:space="preserve">O </w:t>
      </w:r>
      <w:r w:rsidR="00950E5F">
        <w:t>cliente</w:t>
      </w:r>
      <w:r>
        <w:t xml:space="preserve"> insere </w:t>
      </w:r>
      <w:r w:rsidR="00950E5F">
        <w:t>suas informações</w:t>
      </w:r>
      <w:r>
        <w:t xml:space="preserve"> (</w:t>
      </w:r>
      <w:r w:rsidR="00950E5F">
        <w:t>nome, CPF, endereço, telefone, e-mail</w:t>
      </w:r>
      <w:r>
        <w:t>).</w:t>
      </w:r>
    </w:p>
    <w:p w14:paraId="47ACF60A" w14:textId="672883D2" w:rsidR="00986363" w:rsidRDefault="00986363" w:rsidP="00986363">
      <w:r>
        <w:t xml:space="preserve">O sistema valida os dados e armazena o novo </w:t>
      </w:r>
      <w:r w:rsidR="00950E5F">
        <w:t>cliente</w:t>
      </w:r>
      <w:r>
        <w:t xml:space="preserve"> no banco de dados.</w:t>
      </w:r>
    </w:p>
    <w:p w14:paraId="5167B61F" w14:textId="77777777" w:rsidR="00986363" w:rsidRDefault="00986363" w:rsidP="00986363">
      <w:r>
        <w:t>Editar:</w:t>
      </w:r>
    </w:p>
    <w:p w14:paraId="12C2B0F6" w14:textId="412DECE3" w:rsidR="00986363" w:rsidRDefault="00986363" w:rsidP="00986363">
      <w:r>
        <w:t xml:space="preserve">O </w:t>
      </w:r>
      <w:r w:rsidR="00950E5F">
        <w:t>cliente</w:t>
      </w:r>
      <w:r>
        <w:t xml:space="preserve"> seleciona um </w:t>
      </w:r>
      <w:r w:rsidR="00FA6020">
        <w:t>campo específico (endereço, telefone, e-mail)</w:t>
      </w:r>
      <w:r>
        <w:t>.</w:t>
      </w:r>
    </w:p>
    <w:p w14:paraId="520B7DD8" w14:textId="254A2A21" w:rsidR="00986363" w:rsidRDefault="00986363" w:rsidP="00986363">
      <w:r>
        <w:t xml:space="preserve">O </w:t>
      </w:r>
      <w:r w:rsidR="00FA6020">
        <w:t>cliente</w:t>
      </w:r>
      <w:r>
        <w:t xml:space="preserve"> altera os dados e confirma as alterações.</w:t>
      </w:r>
    </w:p>
    <w:p w14:paraId="1DE7B551" w14:textId="77777777" w:rsidR="00986363" w:rsidRDefault="00986363" w:rsidP="00986363">
      <w:r>
        <w:t>O sistema valida e atualiza os dados no banco de dados.</w:t>
      </w:r>
    </w:p>
    <w:p w14:paraId="5D23A2D7" w14:textId="77777777" w:rsidR="00986363" w:rsidRDefault="00986363" w:rsidP="00986363">
      <w:r>
        <w:t>Excluir:</w:t>
      </w:r>
    </w:p>
    <w:p w14:paraId="3B2AF7B5" w14:textId="77779431" w:rsidR="00986363" w:rsidRDefault="00986363" w:rsidP="00986363">
      <w:r>
        <w:t xml:space="preserve">O </w:t>
      </w:r>
      <w:r w:rsidR="00FA6020">
        <w:t>cliente</w:t>
      </w:r>
      <w:r>
        <w:t xml:space="preserve"> seleciona</w:t>
      </w:r>
      <w:r w:rsidR="007D50D1">
        <w:t xml:space="preserve"> a opção “encerramento de conta”</w:t>
      </w:r>
      <w:r>
        <w:t>.</w:t>
      </w:r>
    </w:p>
    <w:p w14:paraId="7A6DC047" w14:textId="307E9474" w:rsidR="00986363" w:rsidRDefault="00986363" w:rsidP="00986363">
      <w:r>
        <w:t xml:space="preserve">O sistema solicita confirmação e, após confirmação, remove o </w:t>
      </w:r>
      <w:r w:rsidR="007D50D1">
        <w:t>cliente</w:t>
      </w:r>
      <w:r>
        <w:t xml:space="preserve"> do banco de dados.</w:t>
      </w:r>
    </w:p>
    <w:p w14:paraId="5F7668B7" w14:textId="0311F1D2" w:rsidR="00986363" w:rsidRDefault="00986363" w:rsidP="00986363">
      <w:r>
        <w:t>O sistema exibe uma mensagem de sucesso após a operação.</w:t>
      </w:r>
    </w:p>
    <w:p w14:paraId="5D189E6A" w14:textId="77777777" w:rsidR="00D96266" w:rsidRDefault="00D96266" w:rsidP="00D96266">
      <w:r>
        <w:t>Fluxo Alternativo:</w:t>
      </w:r>
    </w:p>
    <w:p w14:paraId="4BA1A4B1" w14:textId="03C99B5C" w:rsidR="00D96266" w:rsidRDefault="00D96266" w:rsidP="00B261E1">
      <w:r>
        <w:t xml:space="preserve">F2.1: </w:t>
      </w:r>
      <w:r w:rsidR="00B261E1">
        <w:t xml:space="preserve">Se o cliente informar um valor que não corresponde à </w:t>
      </w:r>
      <w:r w:rsidR="00D60DBD">
        <w:t>máscara</w:t>
      </w:r>
      <w:r w:rsidR="00B261E1">
        <w:t xml:space="preserve"> existente o sistema retorna uma mensagem de erro </w:t>
      </w:r>
      <w:r w:rsidR="00FD0A72">
        <w:t>e solicita a correção.</w:t>
      </w:r>
    </w:p>
    <w:p w14:paraId="57BC4A8E" w14:textId="3AD07C81" w:rsidR="00D60DBD" w:rsidRDefault="00D60DBD" w:rsidP="00D60DBD">
      <w:pPr>
        <w:pStyle w:val="Subttulo"/>
      </w:pPr>
      <w:r>
        <w:t>Caso de uso: seleção de serviços de estética automotiva (RF3)</w:t>
      </w:r>
    </w:p>
    <w:p w14:paraId="2A11593D" w14:textId="338DCC2F" w:rsidR="00D60DBD" w:rsidRDefault="00D60DBD" w:rsidP="00D60DBD">
      <w:r>
        <w:t xml:space="preserve">Nome: </w:t>
      </w:r>
      <w:r w:rsidR="00D0053D">
        <w:t>seleção de serviços de estética automotiva.</w:t>
      </w:r>
    </w:p>
    <w:p w14:paraId="76994728" w14:textId="5F570141" w:rsidR="00D60DBD" w:rsidRDefault="00D60DBD" w:rsidP="00D60DBD">
      <w:r>
        <w:t xml:space="preserve">Ator principal: </w:t>
      </w:r>
      <w:r w:rsidR="00D0053D">
        <w:t>cliente</w:t>
      </w:r>
    </w:p>
    <w:p w14:paraId="714BCD1A" w14:textId="00C442F7" w:rsidR="00D60DBD" w:rsidRDefault="00D60DBD" w:rsidP="00D60DBD">
      <w:r>
        <w:lastRenderedPageBreak/>
        <w:t xml:space="preserve">Descrição: </w:t>
      </w:r>
      <w:r w:rsidR="00946FEC">
        <w:t>o cliente escolhe o serviço desejado</w:t>
      </w:r>
      <w:r>
        <w:t>.</w:t>
      </w:r>
    </w:p>
    <w:p w14:paraId="04085D27" w14:textId="33F95187" w:rsidR="00D60DBD" w:rsidRDefault="00D60DBD" w:rsidP="00D60DBD">
      <w:r>
        <w:t xml:space="preserve">Pré-condições: o </w:t>
      </w:r>
      <w:r w:rsidR="00946FEC">
        <w:t>cliente</w:t>
      </w:r>
      <w:r>
        <w:t xml:space="preserve"> deve estar autenticado no sistema.</w:t>
      </w:r>
    </w:p>
    <w:p w14:paraId="4FEA5AA3" w14:textId="663E3355" w:rsidR="00D60DBD" w:rsidRDefault="00D60DBD" w:rsidP="00D60DBD">
      <w:r>
        <w:t xml:space="preserve">Pós-condições: </w:t>
      </w:r>
      <w:r w:rsidR="002450BB">
        <w:t>os serviços estão devem estar cadastrados e são detalhados para visualização pelo cliente</w:t>
      </w:r>
      <w:r>
        <w:t>.</w:t>
      </w:r>
    </w:p>
    <w:p w14:paraId="6CA40544" w14:textId="77777777" w:rsidR="00D60DBD" w:rsidRDefault="00D60DBD" w:rsidP="00D60DBD">
      <w:r>
        <w:t>Fluxo Principal:</w:t>
      </w:r>
    </w:p>
    <w:p w14:paraId="6B6AEAAD" w14:textId="0F8C6E1E" w:rsidR="00D60DBD" w:rsidRDefault="00D60DBD" w:rsidP="00D60DBD">
      <w:r>
        <w:t xml:space="preserve">O </w:t>
      </w:r>
      <w:r w:rsidR="00F6107F">
        <w:t xml:space="preserve">cliente </w:t>
      </w:r>
      <w:r>
        <w:t xml:space="preserve">acessa a interface de </w:t>
      </w:r>
      <w:r w:rsidR="00F6107F">
        <w:t>serviços</w:t>
      </w:r>
      <w:r>
        <w:t>.</w:t>
      </w:r>
    </w:p>
    <w:p w14:paraId="7FB9DB1E" w14:textId="430D7CD0" w:rsidR="00D60DBD" w:rsidRDefault="00D60DBD" w:rsidP="00D60DBD">
      <w:r>
        <w:t xml:space="preserve">O </w:t>
      </w:r>
      <w:r w:rsidR="00F6107F">
        <w:t>cliente</w:t>
      </w:r>
      <w:r>
        <w:t xml:space="preserve"> escolhe </w:t>
      </w:r>
      <w:r w:rsidR="00F6107F">
        <w:t>serviço</w:t>
      </w:r>
      <w:r>
        <w:t>.</w:t>
      </w:r>
    </w:p>
    <w:p w14:paraId="5507AE51" w14:textId="41FB705D" w:rsidR="00D60DBD" w:rsidRDefault="00D60DBD" w:rsidP="00D60DBD">
      <w:r>
        <w:t xml:space="preserve">O sistema exibe uma </w:t>
      </w:r>
      <w:r w:rsidR="000A14C3">
        <w:t>formatação em torno do serviço selecionado.</w:t>
      </w:r>
      <w:r w:rsidR="0057739F">
        <w:t xml:space="preserve"> </w:t>
      </w:r>
    </w:p>
    <w:p w14:paraId="22B74074" w14:textId="77777777" w:rsidR="00D60DBD" w:rsidRDefault="00D60DBD" w:rsidP="00D60DBD">
      <w:r>
        <w:t>Fluxo Alternativo:</w:t>
      </w:r>
    </w:p>
    <w:p w14:paraId="6B30729C" w14:textId="644264F8" w:rsidR="00115C70" w:rsidRDefault="00D60DBD" w:rsidP="00115C70">
      <w:r>
        <w:t xml:space="preserve">F3.1: </w:t>
      </w:r>
      <w:r w:rsidR="00115C70">
        <w:t xml:space="preserve">Caso o sistema escolha mais de um serviço, o sistema deverá </w:t>
      </w:r>
      <w:r w:rsidR="001D6261">
        <w:t>sugerir ao cliente a escolha de um combo de serviços.</w:t>
      </w:r>
    </w:p>
    <w:p w14:paraId="46AEE8D4" w14:textId="2B914893" w:rsidR="009A3C23" w:rsidRDefault="008A4F9D" w:rsidP="008A4F9D">
      <w:pPr>
        <w:pStyle w:val="Subttulo"/>
      </w:pPr>
      <w:r>
        <w:t>Caso de uso: agendamento do serviço (RF4)</w:t>
      </w:r>
    </w:p>
    <w:p w14:paraId="624F02DF" w14:textId="2E88CDFA" w:rsidR="00BF0867" w:rsidRDefault="00BF0867" w:rsidP="00BF0867">
      <w:r>
        <w:t xml:space="preserve">Nome: </w:t>
      </w:r>
      <w:r w:rsidR="00F202F7">
        <w:t>agendamento do serviço</w:t>
      </w:r>
      <w:r>
        <w:t>.</w:t>
      </w:r>
    </w:p>
    <w:p w14:paraId="0C2E2043" w14:textId="77777777" w:rsidR="00BF0867" w:rsidRDefault="00BF0867" w:rsidP="00BF0867">
      <w:r>
        <w:t>Ator principal: cliente</w:t>
      </w:r>
    </w:p>
    <w:p w14:paraId="60986D2D" w14:textId="45F40881" w:rsidR="00BF0867" w:rsidRDefault="00BF0867" w:rsidP="00BF0867">
      <w:r>
        <w:t xml:space="preserve">Descrição: </w:t>
      </w:r>
      <w:r w:rsidR="005A1495">
        <w:t>o cliente escolhe a data e horário disponível</w:t>
      </w:r>
      <w:r>
        <w:t>.</w:t>
      </w:r>
    </w:p>
    <w:p w14:paraId="52A13216" w14:textId="77777777" w:rsidR="00BF0867" w:rsidRDefault="00BF0867" w:rsidP="00BF0867">
      <w:r>
        <w:t>Pré-condições: o cliente deve estar autenticado no sistema.</w:t>
      </w:r>
    </w:p>
    <w:p w14:paraId="0D0B4E90" w14:textId="703B9407" w:rsidR="00BF0867" w:rsidRDefault="00BF0867" w:rsidP="00BF0867">
      <w:r>
        <w:t xml:space="preserve">Pós-condições: </w:t>
      </w:r>
      <w:r w:rsidR="00937F70">
        <w:t>o sistema exibe um calendário com as datas e os horários disponíveis.</w:t>
      </w:r>
    </w:p>
    <w:p w14:paraId="05D19241" w14:textId="77777777" w:rsidR="00BF0867" w:rsidRDefault="00BF0867" w:rsidP="00BF0867">
      <w:r>
        <w:t>Fluxo Principal:</w:t>
      </w:r>
    </w:p>
    <w:p w14:paraId="53E473F8" w14:textId="02CA8574" w:rsidR="00BF0867" w:rsidRDefault="00BF0867" w:rsidP="00BF0867">
      <w:r>
        <w:t xml:space="preserve">O cliente acessa a interface de </w:t>
      </w:r>
      <w:r w:rsidR="008A54EB">
        <w:t>agendamento</w:t>
      </w:r>
      <w:r>
        <w:t>.</w:t>
      </w:r>
    </w:p>
    <w:p w14:paraId="7E41DF4F" w14:textId="195E42D5" w:rsidR="00BF0867" w:rsidRDefault="00BF0867" w:rsidP="00BF0867">
      <w:r>
        <w:t xml:space="preserve">O cliente escolhe </w:t>
      </w:r>
      <w:r w:rsidR="008A54EB">
        <w:t>a data</w:t>
      </w:r>
      <w:r>
        <w:t>.</w:t>
      </w:r>
    </w:p>
    <w:p w14:paraId="5B396838" w14:textId="1558AA20" w:rsidR="008A54EB" w:rsidRDefault="008A54EB" w:rsidP="00BF0867">
      <w:r>
        <w:t>O sistema exibe os horários disponíveis para a data selecionada.</w:t>
      </w:r>
    </w:p>
    <w:p w14:paraId="1A92CF85" w14:textId="5789CDDD" w:rsidR="008A54EB" w:rsidRDefault="008A54EB" w:rsidP="00BF0867">
      <w:r>
        <w:t xml:space="preserve">O cliente escolhe o </w:t>
      </w:r>
      <w:r w:rsidR="004107B8">
        <w:t>horário.</w:t>
      </w:r>
    </w:p>
    <w:p w14:paraId="4020E152" w14:textId="57A0786D" w:rsidR="00BF0867" w:rsidRDefault="00BF0867" w:rsidP="00BF0867">
      <w:r>
        <w:t xml:space="preserve">O sistema exibe uma </w:t>
      </w:r>
      <w:r w:rsidR="004107B8">
        <w:t>confirmação de agendamento</w:t>
      </w:r>
      <w:r>
        <w:t xml:space="preserve">. </w:t>
      </w:r>
    </w:p>
    <w:p w14:paraId="4870D7F0" w14:textId="77777777" w:rsidR="00BF0867" w:rsidRDefault="00BF0867" w:rsidP="00BF0867">
      <w:r>
        <w:t>Fluxo Alternativo:</w:t>
      </w:r>
    </w:p>
    <w:p w14:paraId="51F28242" w14:textId="7723072C" w:rsidR="008A4F9D" w:rsidRDefault="00BF0867" w:rsidP="00BF0867">
      <w:r>
        <w:t>F</w:t>
      </w:r>
      <w:r w:rsidR="00F202F7">
        <w:t>4</w:t>
      </w:r>
      <w:r>
        <w:t xml:space="preserve">.1: </w:t>
      </w:r>
      <w:r w:rsidR="004107B8">
        <w:t xml:space="preserve">caso o cliente escolha uma data e não tenha um horário </w:t>
      </w:r>
      <w:r w:rsidR="009139B0">
        <w:t xml:space="preserve">que satisfaça suas necessidades, poderá </w:t>
      </w:r>
      <w:r w:rsidR="00F063E3">
        <w:t>retornar</w:t>
      </w:r>
      <w:r w:rsidR="009139B0">
        <w:t xml:space="preserve"> ao calendário e escolher outra data.</w:t>
      </w:r>
    </w:p>
    <w:p w14:paraId="7A1A326C" w14:textId="0DBBB744" w:rsidR="00F063E3" w:rsidRDefault="007671D2" w:rsidP="00F063E3">
      <w:pPr>
        <w:pStyle w:val="Subttulo"/>
      </w:pPr>
      <w:r>
        <w:t>Caso de uso: c</w:t>
      </w:r>
      <w:r w:rsidR="00F063E3" w:rsidRPr="00F063E3">
        <w:t>ontrole de agendamentos</w:t>
      </w:r>
      <w:r>
        <w:t xml:space="preserve"> (RF5)</w:t>
      </w:r>
    </w:p>
    <w:p w14:paraId="5C9CC164" w14:textId="583BEF7E" w:rsidR="005640D0" w:rsidRDefault="005640D0" w:rsidP="005640D0">
      <w:r>
        <w:t xml:space="preserve">Nome: </w:t>
      </w:r>
      <w:r w:rsidR="00E84797">
        <w:t>controle de agendamentos</w:t>
      </w:r>
      <w:r>
        <w:t>.</w:t>
      </w:r>
    </w:p>
    <w:p w14:paraId="04B40335" w14:textId="77113EBA" w:rsidR="005640D0" w:rsidRDefault="005640D0" w:rsidP="005640D0">
      <w:r>
        <w:t xml:space="preserve">Ator principal: </w:t>
      </w:r>
      <w:r w:rsidR="00E84797">
        <w:t>administrador</w:t>
      </w:r>
    </w:p>
    <w:p w14:paraId="08EBAE9F" w14:textId="297E1079" w:rsidR="005640D0" w:rsidRDefault="005640D0" w:rsidP="005640D0">
      <w:r>
        <w:t xml:space="preserve">Descrição: </w:t>
      </w:r>
      <w:r w:rsidR="002C609F">
        <w:t>o administrador poderá consultar os serviços agendados</w:t>
      </w:r>
      <w:r>
        <w:t>.</w:t>
      </w:r>
    </w:p>
    <w:p w14:paraId="5496BD3D" w14:textId="3F9B38AB" w:rsidR="005640D0" w:rsidRDefault="005640D0" w:rsidP="005640D0">
      <w:r>
        <w:t>Pré-condições:</w:t>
      </w:r>
      <w:r w:rsidR="00092354">
        <w:t xml:space="preserve"> o administrador deverá estar autenticado no sistema.</w:t>
      </w:r>
    </w:p>
    <w:p w14:paraId="0B30DBC8" w14:textId="77777777" w:rsidR="00092354" w:rsidRDefault="005640D0" w:rsidP="005640D0">
      <w:r>
        <w:lastRenderedPageBreak/>
        <w:t xml:space="preserve">Pós-condições: o </w:t>
      </w:r>
      <w:r w:rsidR="00092354">
        <w:t>os serviços agendados são incluídos da ordem de serviços do dia.</w:t>
      </w:r>
    </w:p>
    <w:p w14:paraId="6B682AC4" w14:textId="717E091F" w:rsidR="005640D0" w:rsidRDefault="005640D0" w:rsidP="005640D0">
      <w:r>
        <w:t>Fluxo Principal:</w:t>
      </w:r>
    </w:p>
    <w:p w14:paraId="58FFDAC3" w14:textId="3A94A6E0" w:rsidR="0006175C" w:rsidRDefault="0006175C" w:rsidP="005640D0">
      <w:r>
        <w:t xml:space="preserve">O administrador </w:t>
      </w:r>
      <w:r w:rsidR="00203283">
        <w:t>acessa a interface de agendamentos.</w:t>
      </w:r>
    </w:p>
    <w:p w14:paraId="76B93D68" w14:textId="0C65373F" w:rsidR="00203283" w:rsidRDefault="00203283" w:rsidP="005640D0">
      <w:r>
        <w:t>O administrador acessa o período desejado (dia, semana, mês).</w:t>
      </w:r>
    </w:p>
    <w:p w14:paraId="3B880DD3" w14:textId="3DA5836B" w:rsidR="00203283" w:rsidRDefault="002E595E" w:rsidP="005640D0">
      <w:r>
        <w:t>O sistema gera o relatório de acordo com o período informado.</w:t>
      </w:r>
    </w:p>
    <w:p w14:paraId="7DBB1FA8" w14:textId="77777777" w:rsidR="005640D0" w:rsidRDefault="005640D0" w:rsidP="005640D0">
      <w:r>
        <w:t>Fluxo Alternativo:</w:t>
      </w:r>
    </w:p>
    <w:p w14:paraId="0EBA5D5B" w14:textId="4CBDDC32" w:rsidR="005640D0" w:rsidRDefault="005640D0" w:rsidP="005640D0">
      <w:r>
        <w:t>F</w:t>
      </w:r>
      <w:r w:rsidR="0006175C">
        <w:t>5</w:t>
      </w:r>
      <w:r>
        <w:t xml:space="preserve">.1: </w:t>
      </w:r>
      <w:r w:rsidR="00021694">
        <w:t>se houver alguma informação faltante, o sistema exibe uma mensagem de erro e solicita a correção</w:t>
      </w:r>
      <w:r>
        <w:t>.</w:t>
      </w:r>
    </w:p>
    <w:p w14:paraId="63D5487D" w14:textId="2C622E45" w:rsidR="009A623A" w:rsidRDefault="00E54DDA" w:rsidP="002C38B1">
      <w:pPr>
        <w:pStyle w:val="Subttulo"/>
      </w:pPr>
      <w:r>
        <w:t xml:space="preserve">Caso de uso: </w:t>
      </w:r>
      <w:r w:rsidR="002C38B1">
        <w:t>relatórios gerenciais (RF6)</w:t>
      </w:r>
    </w:p>
    <w:p w14:paraId="084ABDC7" w14:textId="2DDA03A4" w:rsidR="009A623A" w:rsidRDefault="009A623A" w:rsidP="009A623A">
      <w:r>
        <w:t xml:space="preserve">Nome: </w:t>
      </w:r>
      <w:r w:rsidR="002C38B1">
        <w:t>g</w:t>
      </w:r>
      <w:r>
        <w:t xml:space="preserve">eração de </w:t>
      </w:r>
      <w:r w:rsidR="002C38B1">
        <w:t>r</w:t>
      </w:r>
      <w:r>
        <w:t xml:space="preserve">elatórios </w:t>
      </w:r>
      <w:r w:rsidR="002C38B1">
        <w:t>g</w:t>
      </w:r>
      <w:r>
        <w:t>erenciais</w:t>
      </w:r>
    </w:p>
    <w:p w14:paraId="365F3104" w14:textId="0204506F" w:rsidR="009A623A" w:rsidRDefault="009A623A" w:rsidP="009A623A">
      <w:r>
        <w:t xml:space="preserve">Ator </w:t>
      </w:r>
      <w:r w:rsidR="008753D0">
        <w:t>P</w:t>
      </w:r>
      <w:r>
        <w:t xml:space="preserve">rincipal: </w:t>
      </w:r>
      <w:r w:rsidR="008753D0">
        <w:t>a</w:t>
      </w:r>
      <w:r>
        <w:t>dministrador</w:t>
      </w:r>
    </w:p>
    <w:p w14:paraId="76531F44" w14:textId="7C6C2E50" w:rsidR="009A623A" w:rsidRDefault="009A623A" w:rsidP="009A623A">
      <w:r>
        <w:t xml:space="preserve">Descrição: </w:t>
      </w:r>
      <w:r w:rsidR="008753D0">
        <w:t>o</w:t>
      </w:r>
      <w:r>
        <w:t xml:space="preserve"> sistema gera relatórios gerenciais sobre </w:t>
      </w:r>
      <w:r w:rsidR="00DA442D">
        <w:t xml:space="preserve">clientes, serviços e agendamentos de acordo com </w:t>
      </w:r>
      <w:r>
        <w:t>critérios definidos pelo administrador.</w:t>
      </w:r>
    </w:p>
    <w:p w14:paraId="6DE3739A" w14:textId="07B37F7E" w:rsidR="009A623A" w:rsidRDefault="009A623A" w:rsidP="009A623A">
      <w:r>
        <w:t xml:space="preserve">Pré-condições: </w:t>
      </w:r>
      <w:r w:rsidR="00DA442D">
        <w:t>o</w:t>
      </w:r>
      <w:r>
        <w:t xml:space="preserve"> administrador deve estar autenticado no sistema.</w:t>
      </w:r>
    </w:p>
    <w:p w14:paraId="49D6DD8C" w14:textId="796D4941" w:rsidR="009A623A" w:rsidRDefault="009A623A" w:rsidP="009A623A">
      <w:r>
        <w:t xml:space="preserve">Pós-condições: </w:t>
      </w:r>
      <w:r w:rsidR="00DA442D">
        <w:t>o</w:t>
      </w:r>
      <w:r>
        <w:t xml:space="preserve"> relatório é gerado e exibido para o administrador.</w:t>
      </w:r>
    </w:p>
    <w:p w14:paraId="52FE0E6A" w14:textId="77777777" w:rsidR="009A623A" w:rsidRDefault="009A623A" w:rsidP="009A623A">
      <w:r>
        <w:t>Fluxo Principal:</w:t>
      </w:r>
    </w:p>
    <w:p w14:paraId="777BC814" w14:textId="77777777" w:rsidR="009A623A" w:rsidRDefault="009A623A" w:rsidP="009A623A">
      <w:r>
        <w:t>O administrador acessa a interface de relatórios.</w:t>
      </w:r>
    </w:p>
    <w:p w14:paraId="62B7A3B8" w14:textId="64A9B991" w:rsidR="009A623A" w:rsidRDefault="009A623A" w:rsidP="009A623A">
      <w:r>
        <w:t>O administrador seleciona o tipo de relatório desejado (</w:t>
      </w:r>
      <w:r w:rsidR="00C4515D">
        <w:t>cliente, serviços, agendamento</w:t>
      </w:r>
      <w:r>
        <w:t>).</w:t>
      </w:r>
    </w:p>
    <w:p w14:paraId="3A10BECF" w14:textId="3260503D" w:rsidR="009A623A" w:rsidRDefault="009A623A" w:rsidP="009A623A">
      <w:r>
        <w:t xml:space="preserve">O administrador define os critérios para o relatório (período, </w:t>
      </w:r>
      <w:r w:rsidR="00C4515D">
        <w:t>cliente</w:t>
      </w:r>
      <w:r>
        <w:t>).</w:t>
      </w:r>
    </w:p>
    <w:p w14:paraId="2F74D36E" w14:textId="77777777" w:rsidR="009A623A" w:rsidRDefault="009A623A" w:rsidP="009A623A">
      <w:r>
        <w:t>O sistema coleta os dados de acordo com os critérios e gera o relatório.</w:t>
      </w:r>
    </w:p>
    <w:p w14:paraId="2FE000B3" w14:textId="634E3C84" w:rsidR="009A623A" w:rsidRDefault="009A623A" w:rsidP="009A623A">
      <w:r>
        <w:t>O sistema exibe o relatório gerado para o administrador, permitindo sua exportação (em PDF, Excel</w:t>
      </w:r>
      <w:r w:rsidR="00C4515D">
        <w:t xml:space="preserve"> </w:t>
      </w:r>
      <w:r>
        <w:t>etc.).</w:t>
      </w:r>
    </w:p>
    <w:p w14:paraId="3F878F6B" w14:textId="77777777" w:rsidR="009A623A" w:rsidRDefault="009A623A" w:rsidP="009A623A">
      <w:r>
        <w:t>Fluxo Alternativo:</w:t>
      </w:r>
    </w:p>
    <w:p w14:paraId="29ACB8C5" w14:textId="6D792CA2" w:rsidR="009A623A" w:rsidRDefault="009A623A" w:rsidP="009A623A">
      <w:r>
        <w:t>F</w:t>
      </w:r>
      <w:r w:rsidR="00E54DDA">
        <w:t>6</w:t>
      </w:r>
      <w:r>
        <w:t>.1: Se não houver dados suficientes para gerar o relatório, o sistema exibe uma mensagem informando que não há dados disponíveis para o período ou critérios selecionados</w:t>
      </w:r>
    </w:p>
    <w:p w14:paraId="2D7059B1" w14:textId="77777777" w:rsidR="001A6102" w:rsidRPr="001A6102" w:rsidRDefault="001A6102" w:rsidP="001A6102"/>
    <w:p w14:paraId="226E4372" w14:textId="13708A59" w:rsidR="00D60DBD" w:rsidRPr="00F506BA" w:rsidRDefault="00D60DBD" w:rsidP="00D60DBD"/>
    <w:sectPr w:rsidR="00D60DBD" w:rsidRPr="00F506BA" w:rsidSect="00482FBD"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C00F61" w14:textId="77777777" w:rsidR="006501FF" w:rsidRDefault="006501FF" w:rsidP="0098792F">
      <w:pPr>
        <w:spacing w:line="240" w:lineRule="auto"/>
      </w:pPr>
      <w:r>
        <w:separator/>
      </w:r>
    </w:p>
  </w:endnote>
  <w:endnote w:type="continuationSeparator" w:id="0">
    <w:p w14:paraId="40E9F691" w14:textId="77777777" w:rsidR="006501FF" w:rsidRDefault="006501FF" w:rsidP="0098792F">
      <w:pPr>
        <w:spacing w:line="240" w:lineRule="auto"/>
      </w:pPr>
      <w:r>
        <w:continuationSeparator/>
      </w:r>
    </w:p>
  </w:endnote>
  <w:endnote w:type="continuationNotice" w:id="1">
    <w:p w14:paraId="56D88E07" w14:textId="77777777" w:rsidR="006501FF" w:rsidRDefault="006501F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C0F8304" w14:paraId="4F421F86" w14:textId="77777777" w:rsidTr="1C0F8304">
      <w:trPr>
        <w:trHeight w:val="300"/>
      </w:trPr>
      <w:tc>
        <w:tcPr>
          <w:tcW w:w="3020" w:type="dxa"/>
        </w:tcPr>
        <w:p w14:paraId="2F5A353A" w14:textId="1116CEE2" w:rsidR="1C0F8304" w:rsidRDefault="1C0F8304" w:rsidP="1C0F8304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7A724C5B" w14:textId="4A8749ED" w:rsidR="1C0F8304" w:rsidRDefault="1C0F8304" w:rsidP="1C0F8304">
          <w:pPr>
            <w:pStyle w:val="Cabealho"/>
            <w:jc w:val="center"/>
          </w:pPr>
        </w:p>
      </w:tc>
      <w:tc>
        <w:tcPr>
          <w:tcW w:w="3020" w:type="dxa"/>
        </w:tcPr>
        <w:p w14:paraId="5EAD9FDB" w14:textId="571983E1" w:rsidR="1C0F8304" w:rsidRDefault="1C0F8304" w:rsidP="1C0F8304">
          <w:pPr>
            <w:pStyle w:val="Cabealho"/>
            <w:ind w:right="-115"/>
          </w:pPr>
        </w:p>
      </w:tc>
    </w:tr>
  </w:tbl>
  <w:p w14:paraId="50B290BA" w14:textId="6F5A81C9" w:rsidR="1C0F8304" w:rsidRDefault="1C0F8304" w:rsidP="1C0F830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C0F8304" w14:paraId="3034D176" w14:textId="77777777" w:rsidTr="1C0F8304">
      <w:trPr>
        <w:trHeight w:val="300"/>
      </w:trPr>
      <w:tc>
        <w:tcPr>
          <w:tcW w:w="3020" w:type="dxa"/>
        </w:tcPr>
        <w:p w14:paraId="50C22421" w14:textId="34228CAA" w:rsidR="1C0F8304" w:rsidRDefault="1C0F8304" w:rsidP="1C0F8304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50287589" w14:textId="50B13442" w:rsidR="1C0F8304" w:rsidRDefault="1C0F8304" w:rsidP="1C0F8304">
          <w:pPr>
            <w:pStyle w:val="Cabealho"/>
            <w:jc w:val="center"/>
          </w:pPr>
        </w:p>
      </w:tc>
      <w:tc>
        <w:tcPr>
          <w:tcW w:w="3020" w:type="dxa"/>
        </w:tcPr>
        <w:p w14:paraId="2F80EB7D" w14:textId="7E250520" w:rsidR="1C0F8304" w:rsidRDefault="1C0F8304" w:rsidP="1C0F8304">
          <w:pPr>
            <w:pStyle w:val="Cabealho"/>
            <w:ind w:right="-115"/>
          </w:pPr>
        </w:p>
      </w:tc>
    </w:tr>
  </w:tbl>
  <w:p w14:paraId="09F37C8B" w14:textId="4D9144EE" w:rsidR="1C0F8304" w:rsidRDefault="1C0F8304" w:rsidP="1C0F830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37A382" w14:textId="77777777" w:rsidR="00AD78A5" w:rsidRDefault="00AD78A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AD4BCE" w14:textId="77777777" w:rsidR="006501FF" w:rsidRDefault="006501FF" w:rsidP="0098792F">
      <w:pPr>
        <w:spacing w:line="240" w:lineRule="auto"/>
      </w:pPr>
      <w:r>
        <w:separator/>
      </w:r>
    </w:p>
  </w:footnote>
  <w:footnote w:type="continuationSeparator" w:id="0">
    <w:p w14:paraId="000164F6" w14:textId="77777777" w:rsidR="006501FF" w:rsidRDefault="006501FF" w:rsidP="0098792F">
      <w:pPr>
        <w:spacing w:line="240" w:lineRule="auto"/>
      </w:pPr>
      <w:r>
        <w:continuationSeparator/>
      </w:r>
    </w:p>
  </w:footnote>
  <w:footnote w:type="continuationNotice" w:id="1">
    <w:p w14:paraId="79E4B660" w14:textId="77777777" w:rsidR="006501FF" w:rsidRDefault="006501F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C0F8304" w14:paraId="1305C85B" w14:textId="77777777" w:rsidTr="1C0F8304">
      <w:trPr>
        <w:trHeight w:val="300"/>
      </w:trPr>
      <w:tc>
        <w:tcPr>
          <w:tcW w:w="3020" w:type="dxa"/>
        </w:tcPr>
        <w:p w14:paraId="559DAADC" w14:textId="59E1ED3F" w:rsidR="1C0F8304" w:rsidRDefault="1C0F8304" w:rsidP="1C0F8304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5B249289" w14:textId="04A7B933" w:rsidR="1C0F8304" w:rsidRDefault="1C0F8304" w:rsidP="1C0F8304">
          <w:pPr>
            <w:pStyle w:val="Cabealho"/>
            <w:jc w:val="center"/>
          </w:pPr>
        </w:p>
      </w:tc>
      <w:tc>
        <w:tcPr>
          <w:tcW w:w="3020" w:type="dxa"/>
        </w:tcPr>
        <w:p w14:paraId="4BB8D79E" w14:textId="1B387FA3" w:rsidR="1C0F8304" w:rsidRDefault="1C0F8304" w:rsidP="1C0F8304">
          <w:pPr>
            <w:pStyle w:val="Cabealho"/>
            <w:ind w:right="-115"/>
          </w:pPr>
        </w:p>
      </w:tc>
    </w:tr>
  </w:tbl>
  <w:p w14:paraId="4F5E6FE6" w14:textId="7166D631" w:rsidR="1C0F8304" w:rsidRDefault="1C0F8304" w:rsidP="1C0F830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C0F8304" w14:paraId="2CE1A976" w14:textId="77777777" w:rsidTr="1C0F8304">
      <w:trPr>
        <w:trHeight w:val="300"/>
      </w:trPr>
      <w:tc>
        <w:tcPr>
          <w:tcW w:w="3020" w:type="dxa"/>
        </w:tcPr>
        <w:p w14:paraId="4F418D36" w14:textId="168A89EB" w:rsidR="1C0F8304" w:rsidRDefault="1C0F8304" w:rsidP="1C0F8304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43B62C8D" w14:textId="46976D2D" w:rsidR="1C0F8304" w:rsidRDefault="1C0F8304" w:rsidP="1C0F8304">
          <w:pPr>
            <w:pStyle w:val="Cabealho"/>
            <w:jc w:val="center"/>
          </w:pPr>
        </w:p>
      </w:tc>
      <w:tc>
        <w:tcPr>
          <w:tcW w:w="3020" w:type="dxa"/>
        </w:tcPr>
        <w:p w14:paraId="0DCC7A1C" w14:textId="55942E3D" w:rsidR="1C0F8304" w:rsidRDefault="1C0F8304" w:rsidP="1C0F8304">
          <w:pPr>
            <w:pStyle w:val="Cabealho"/>
            <w:ind w:right="-115"/>
          </w:pPr>
        </w:p>
      </w:tc>
    </w:tr>
  </w:tbl>
  <w:p w14:paraId="3628A5D6" w14:textId="7AEB6288" w:rsidR="1C0F8304" w:rsidRDefault="1C0F8304" w:rsidP="1C0F830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99F424" w14:textId="716EFFAB" w:rsidR="00AD78A5" w:rsidRDefault="00AD78A5" w:rsidP="00AD78A5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60506937"/>
      <w:docPartObj>
        <w:docPartGallery w:val="Page Numbers (Top of Page)"/>
        <w:docPartUnique/>
      </w:docPartObj>
    </w:sdtPr>
    <w:sdtContent>
      <w:p w14:paraId="7207E26A" w14:textId="3EAF4E4B" w:rsidR="00662F95" w:rsidRDefault="00662F95">
        <w:pPr>
          <w:pStyle w:val="Cabealho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A12DD"/>
    <w:multiLevelType w:val="hybridMultilevel"/>
    <w:tmpl w:val="363A9DA4"/>
    <w:lvl w:ilvl="0" w:tplc="3A3C600E">
      <w:start w:val="1"/>
      <w:numFmt w:val="bullet"/>
      <w:pStyle w:val="Subalne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C013C"/>
    <w:multiLevelType w:val="hybridMultilevel"/>
    <w:tmpl w:val="F8F0A0EE"/>
    <w:lvl w:ilvl="0" w:tplc="44B428F0">
      <w:start w:val="1"/>
      <w:numFmt w:val="lowerLetter"/>
      <w:pStyle w:val="Alnea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46856"/>
    <w:multiLevelType w:val="multilevel"/>
    <w:tmpl w:val="59DA61DC"/>
    <w:lvl w:ilvl="0">
      <w:start w:val="1"/>
      <w:numFmt w:val="decimal"/>
      <w:pStyle w:val="Ttulo1"/>
      <w:suff w:val="space"/>
      <w:lvlText w:val="%1"/>
      <w:lvlJc w:val="left"/>
      <w:pPr>
        <w:ind w:left="170" w:hanging="170"/>
      </w:pPr>
      <w:rPr>
        <w:rFonts w:hint="default"/>
      </w:rPr>
    </w:lvl>
    <w:lvl w:ilvl="1">
      <w:start w:val="1"/>
      <w:numFmt w:val="decimal"/>
      <w:pStyle w:val="Ttulo2"/>
      <w:suff w:val="space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"/>
      <w:lvlJc w:val="left"/>
      <w:pPr>
        <w:ind w:left="1021" w:hanging="102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A67039E"/>
    <w:multiLevelType w:val="hybridMultilevel"/>
    <w:tmpl w:val="00DAFA96"/>
    <w:lvl w:ilvl="0" w:tplc="D8E67C0C">
      <w:start w:val="1"/>
      <w:numFmt w:val="decimal"/>
      <w:pStyle w:val="PargrafodaLista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93561343">
    <w:abstractNumId w:val="0"/>
  </w:num>
  <w:num w:numId="2" w16cid:durableId="1141506143">
    <w:abstractNumId w:val="2"/>
  </w:num>
  <w:num w:numId="3" w16cid:durableId="8092489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840543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1745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500322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268789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67764875">
    <w:abstractNumId w:val="3"/>
  </w:num>
  <w:num w:numId="9" w16cid:durableId="8325732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44550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0135699">
    <w:abstractNumId w:val="1"/>
  </w:num>
  <w:num w:numId="12" w16cid:durableId="450242506">
    <w:abstractNumId w:val="1"/>
    <w:lvlOverride w:ilvl="0">
      <w:startOverride w:val="1"/>
    </w:lvlOverride>
  </w:num>
  <w:num w:numId="13" w16cid:durableId="1098914626">
    <w:abstractNumId w:val="1"/>
    <w:lvlOverride w:ilvl="0">
      <w:startOverride w:val="1"/>
    </w:lvlOverride>
  </w:num>
  <w:num w:numId="14" w16cid:durableId="959803241">
    <w:abstractNumId w:val="1"/>
    <w:lvlOverride w:ilvl="0">
      <w:startOverride w:val="1"/>
    </w:lvlOverride>
  </w:num>
  <w:num w:numId="15" w16cid:durableId="2124616870">
    <w:abstractNumId w:val="1"/>
    <w:lvlOverride w:ilvl="0">
      <w:startOverride w:val="1"/>
    </w:lvlOverride>
  </w:num>
  <w:num w:numId="16" w16cid:durableId="1549876365">
    <w:abstractNumId w:val="1"/>
    <w:lvlOverride w:ilvl="0">
      <w:startOverride w:val="1"/>
    </w:lvlOverride>
  </w:num>
  <w:num w:numId="17" w16cid:durableId="1668943052">
    <w:abstractNumId w:val="1"/>
    <w:lvlOverride w:ilvl="0">
      <w:startOverride w:val="1"/>
    </w:lvlOverride>
  </w:num>
  <w:num w:numId="18" w16cid:durableId="1775445101">
    <w:abstractNumId w:val="1"/>
    <w:lvlOverride w:ilvl="0">
      <w:startOverride w:val="1"/>
    </w:lvlOverride>
  </w:num>
  <w:num w:numId="19" w16cid:durableId="795562495">
    <w:abstractNumId w:val="1"/>
    <w:lvlOverride w:ilvl="0">
      <w:startOverride w:val="1"/>
    </w:lvlOverride>
  </w:num>
  <w:num w:numId="20" w16cid:durableId="1616012817">
    <w:abstractNumId w:val="1"/>
    <w:lvlOverride w:ilvl="0">
      <w:startOverride w:val="1"/>
    </w:lvlOverride>
  </w:num>
  <w:num w:numId="21" w16cid:durableId="2052220787">
    <w:abstractNumId w:val="1"/>
    <w:lvlOverride w:ilvl="0">
      <w:startOverride w:val="1"/>
    </w:lvlOverride>
  </w:num>
  <w:num w:numId="22" w16cid:durableId="1224802306">
    <w:abstractNumId w:val="1"/>
    <w:lvlOverride w:ilvl="0">
      <w:startOverride w:val="1"/>
    </w:lvlOverride>
  </w:num>
  <w:num w:numId="23" w16cid:durableId="2047947591">
    <w:abstractNumId w:val="1"/>
    <w:lvlOverride w:ilvl="0">
      <w:startOverride w:val="1"/>
    </w:lvlOverride>
  </w:num>
  <w:num w:numId="24" w16cid:durableId="2060588739">
    <w:abstractNumId w:val="1"/>
    <w:lvlOverride w:ilvl="0">
      <w:startOverride w:val="1"/>
    </w:lvlOverride>
  </w:num>
  <w:num w:numId="25" w16cid:durableId="1374698091">
    <w:abstractNumId w:val="1"/>
    <w:lvlOverride w:ilvl="0">
      <w:startOverride w:val="1"/>
    </w:lvlOverride>
  </w:num>
  <w:num w:numId="26" w16cid:durableId="772475602">
    <w:abstractNumId w:val="1"/>
    <w:lvlOverride w:ilvl="0">
      <w:startOverride w:val="1"/>
    </w:lvlOverride>
  </w:num>
  <w:num w:numId="27" w16cid:durableId="1920364138">
    <w:abstractNumId w:val="1"/>
    <w:lvlOverride w:ilvl="0">
      <w:startOverride w:val="1"/>
    </w:lvlOverride>
  </w:num>
  <w:num w:numId="28" w16cid:durableId="1261261671">
    <w:abstractNumId w:val="1"/>
    <w:lvlOverride w:ilvl="0">
      <w:startOverride w:val="1"/>
    </w:lvlOverride>
  </w:num>
  <w:num w:numId="29" w16cid:durableId="2557942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5456743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8832500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01775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4D3"/>
    <w:rsid w:val="00003118"/>
    <w:rsid w:val="00010D1E"/>
    <w:rsid w:val="00011513"/>
    <w:rsid w:val="0001244A"/>
    <w:rsid w:val="00013A14"/>
    <w:rsid w:val="00016FA1"/>
    <w:rsid w:val="00017CB9"/>
    <w:rsid w:val="00021694"/>
    <w:rsid w:val="0002314E"/>
    <w:rsid w:val="0002687B"/>
    <w:rsid w:val="00032603"/>
    <w:rsid w:val="000361C1"/>
    <w:rsid w:val="00040809"/>
    <w:rsid w:val="0004687F"/>
    <w:rsid w:val="00053833"/>
    <w:rsid w:val="00055C4D"/>
    <w:rsid w:val="00056EDB"/>
    <w:rsid w:val="00057347"/>
    <w:rsid w:val="000613EB"/>
    <w:rsid w:val="0006175C"/>
    <w:rsid w:val="00062049"/>
    <w:rsid w:val="00063440"/>
    <w:rsid w:val="00063532"/>
    <w:rsid w:val="00063FF2"/>
    <w:rsid w:val="00073A59"/>
    <w:rsid w:val="00073F77"/>
    <w:rsid w:val="00075ACD"/>
    <w:rsid w:val="000760A0"/>
    <w:rsid w:val="0008602F"/>
    <w:rsid w:val="000908A2"/>
    <w:rsid w:val="00091630"/>
    <w:rsid w:val="00092354"/>
    <w:rsid w:val="0009473B"/>
    <w:rsid w:val="00096666"/>
    <w:rsid w:val="000A14C3"/>
    <w:rsid w:val="000A1E8F"/>
    <w:rsid w:val="000A2492"/>
    <w:rsid w:val="000A2E5D"/>
    <w:rsid w:val="000A7FA2"/>
    <w:rsid w:val="000B0861"/>
    <w:rsid w:val="000B2853"/>
    <w:rsid w:val="000B4BC1"/>
    <w:rsid w:val="000C18F1"/>
    <w:rsid w:val="000C2CF0"/>
    <w:rsid w:val="000C3656"/>
    <w:rsid w:val="000C3F31"/>
    <w:rsid w:val="000C693C"/>
    <w:rsid w:val="000D1E11"/>
    <w:rsid w:val="000E1FBA"/>
    <w:rsid w:val="000E5B4A"/>
    <w:rsid w:val="000F4E22"/>
    <w:rsid w:val="00100D2A"/>
    <w:rsid w:val="00100DFC"/>
    <w:rsid w:val="0010110F"/>
    <w:rsid w:val="0010363C"/>
    <w:rsid w:val="001041E0"/>
    <w:rsid w:val="001053D4"/>
    <w:rsid w:val="00111D3D"/>
    <w:rsid w:val="00114130"/>
    <w:rsid w:val="0011588A"/>
    <w:rsid w:val="00115C70"/>
    <w:rsid w:val="0011636F"/>
    <w:rsid w:val="00116420"/>
    <w:rsid w:val="001206FB"/>
    <w:rsid w:val="00125E7C"/>
    <w:rsid w:val="00132D0E"/>
    <w:rsid w:val="00135984"/>
    <w:rsid w:val="0013711E"/>
    <w:rsid w:val="001423B6"/>
    <w:rsid w:val="0014347B"/>
    <w:rsid w:val="00144211"/>
    <w:rsid w:val="001456B6"/>
    <w:rsid w:val="00146B9F"/>
    <w:rsid w:val="0016398E"/>
    <w:rsid w:val="00164B57"/>
    <w:rsid w:val="00164F7A"/>
    <w:rsid w:val="0016523B"/>
    <w:rsid w:val="001704D9"/>
    <w:rsid w:val="001708DC"/>
    <w:rsid w:val="00170BBC"/>
    <w:rsid w:val="00186C7F"/>
    <w:rsid w:val="00187CA3"/>
    <w:rsid w:val="00187E45"/>
    <w:rsid w:val="00195877"/>
    <w:rsid w:val="00197B42"/>
    <w:rsid w:val="001A3932"/>
    <w:rsid w:val="001A3CE6"/>
    <w:rsid w:val="001A6102"/>
    <w:rsid w:val="001A638D"/>
    <w:rsid w:val="001A64E5"/>
    <w:rsid w:val="001B05A8"/>
    <w:rsid w:val="001B5391"/>
    <w:rsid w:val="001B5C6E"/>
    <w:rsid w:val="001C4E4E"/>
    <w:rsid w:val="001D089F"/>
    <w:rsid w:val="001D6261"/>
    <w:rsid w:val="001D7C86"/>
    <w:rsid w:val="001E4477"/>
    <w:rsid w:val="001E4EB5"/>
    <w:rsid w:val="001E56B9"/>
    <w:rsid w:val="001E7E0B"/>
    <w:rsid w:val="001F180E"/>
    <w:rsid w:val="001F4A32"/>
    <w:rsid w:val="00202BD7"/>
    <w:rsid w:val="00202CC2"/>
    <w:rsid w:val="00203283"/>
    <w:rsid w:val="00203F0E"/>
    <w:rsid w:val="00205036"/>
    <w:rsid w:val="00205C11"/>
    <w:rsid w:val="00206CF4"/>
    <w:rsid w:val="002133B2"/>
    <w:rsid w:val="00215BA2"/>
    <w:rsid w:val="002170CB"/>
    <w:rsid w:val="0021775F"/>
    <w:rsid w:val="002204D3"/>
    <w:rsid w:val="00223190"/>
    <w:rsid w:val="0022354C"/>
    <w:rsid w:val="002259DA"/>
    <w:rsid w:val="002316E2"/>
    <w:rsid w:val="00232829"/>
    <w:rsid w:val="0023321F"/>
    <w:rsid w:val="0023399C"/>
    <w:rsid w:val="002360A4"/>
    <w:rsid w:val="0024240B"/>
    <w:rsid w:val="00243396"/>
    <w:rsid w:val="002450BB"/>
    <w:rsid w:val="00251D4F"/>
    <w:rsid w:val="0025223A"/>
    <w:rsid w:val="00264945"/>
    <w:rsid w:val="002655BD"/>
    <w:rsid w:val="00270CA6"/>
    <w:rsid w:val="002740C8"/>
    <w:rsid w:val="00274472"/>
    <w:rsid w:val="00274E94"/>
    <w:rsid w:val="0027507A"/>
    <w:rsid w:val="002760CA"/>
    <w:rsid w:val="00280365"/>
    <w:rsid w:val="00280765"/>
    <w:rsid w:val="00281B08"/>
    <w:rsid w:val="00291072"/>
    <w:rsid w:val="0029419B"/>
    <w:rsid w:val="002955D2"/>
    <w:rsid w:val="00295707"/>
    <w:rsid w:val="002A04BC"/>
    <w:rsid w:val="002A56C6"/>
    <w:rsid w:val="002A7A43"/>
    <w:rsid w:val="002A7FE2"/>
    <w:rsid w:val="002B03B2"/>
    <w:rsid w:val="002B07AD"/>
    <w:rsid w:val="002B1D99"/>
    <w:rsid w:val="002B31C5"/>
    <w:rsid w:val="002C1151"/>
    <w:rsid w:val="002C13FD"/>
    <w:rsid w:val="002C2B62"/>
    <w:rsid w:val="002C38B1"/>
    <w:rsid w:val="002C5CE8"/>
    <w:rsid w:val="002C609F"/>
    <w:rsid w:val="002C7A75"/>
    <w:rsid w:val="002D0D02"/>
    <w:rsid w:val="002D2B87"/>
    <w:rsid w:val="002D3059"/>
    <w:rsid w:val="002D333E"/>
    <w:rsid w:val="002D62C0"/>
    <w:rsid w:val="002D671F"/>
    <w:rsid w:val="002D76C3"/>
    <w:rsid w:val="002E28A4"/>
    <w:rsid w:val="002E3C3F"/>
    <w:rsid w:val="002E5353"/>
    <w:rsid w:val="002E595E"/>
    <w:rsid w:val="002E6A98"/>
    <w:rsid w:val="002E72BE"/>
    <w:rsid w:val="002E7BDE"/>
    <w:rsid w:val="002F0AB3"/>
    <w:rsid w:val="002F0D39"/>
    <w:rsid w:val="002F3358"/>
    <w:rsid w:val="002F3C33"/>
    <w:rsid w:val="002F5319"/>
    <w:rsid w:val="002F5F55"/>
    <w:rsid w:val="0030257E"/>
    <w:rsid w:val="00302B90"/>
    <w:rsid w:val="00302C9F"/>
    <w:rsid w:val="00304B27"/>
    <w:rsid w:val="0030550E"/>
    <w:rsid w:val="0030696E"/>
    <w:rsid w:val="00307851"/>
    <w:rsid w:val="00311AB4"/>
    <w:rsid w:val="00313FF0"/>
    <w:rsid w:val="00314DDE"/>
    <w:rsid w:val="00315366"/>
    <w:rsid w:val="003215BA"/>
    <w:rsid w:val="00325108"/>
    <w:rsid w:val="00326023"/>
    <w:rsid w:val="003309EF"/>
    <w:rsid w:val="003371C2"/>
    <w:rsid w:val="00337E90"/>
    <w:rsid w:val="0034029A"/>
    <w:rsid w:val="0034148D"/>
    <w:rsid w:val="00342E20"/>
    <w:rsid w:val="003435BB"/>
    <w:rsid w:val="00343B7F"/>
    <w:rsid w:val="00346810"/>
    <w:rsid w:val="00350532"/>
    <w:rsid w:val="00351DA2"/>
    <w:rsid w:val="00360276"/>
    <w:rsid w:val="00360EA0"/>
    <w:rsid w:val="00365176"/>
    <w:rsid w:val="003666FF"/>
    <w:rsid w:val="00371468"/>
    <w:rsid w:val="00372366"/>
    <w:rsid w:val="00372E89"/>
    <w:rsid w:val="00373AD5"/>
    <w:rsid w:val="003758E9"/>
    <w:rsid w:val="00382F97"/>
    <w:rsid w:val="00384BF4"/>
    <w:rsid w:val="0038689E"/>
    <w:rsid w:val="003959B3"/>
    <w:rsid w:val="003A282B"/>
    <w:rsid w:val="003A42B0"/>
    <w:rsid w:val="003A4D52"/>
    <w:rsid w:val="003A52C3"/>
    <w:rsid w:val="003A6882"/>
    <w:rsid w:val="003A6A96"/>
    <w:rsid w:val="003A6AF0"/>
    <w:rsid w:val="003A6F6D"/>
    <w:rsid w:val="003B2064"/>
    <w:rsid w:val="003B5E2E"/>
    <w:rsid w:val="003C285C"/>
    <w:rsid w:val="003C2E8E"/>
    <w:rsid w:val="003C30A2"/>
    <w:rsid w:val="003C388D"/>
    <w:rsid w:val="003D0D75"/>
    <w:rsid w:val="003D3374"/>
    <w:rsid w:val="003D58A0"/>
    <w:rsid w:val="003D6DC7"/>
    <w:rsid w:val="003E0ADC"/>
    <w:rsid w:val="003E114E"/>
    <w:rsid w:val="003E3AE0"/>
    <w:rsid w:val="003E7DBF"/>
    <w:rsid w:val="003F05F5"/>
    <w:rsid w:val="003F2CA3"/>
    <w:rsid w:val="003F41C1"/>
    <w:rsid w:val="003F48CB"/>
    <w:rsid w:val="003F4EFC"/>
    <w:rsid w:val="003F6D0F"/>
    <w:rsid w:val="003F7094"/>
    <w:rsid w:val="003F7EE4"/>
    <w:rsid w:val="00401419"/>
    <w:rsid w:val="00402103"/>
    <w:rsid w:val="0040440C"/>
    <w:rsid w:val="00404800"/>
    <w:rsid w:val="0040729E"/>
    <w:rsid w:val="00407B05"/>
    <w:rsid w:val="004107B8"/>
    <w:rsid w:val="00410E0F"/>
    <w:rsid w:val="004125A5"/>
    <w:rsid w:val="00413C4E"/>
    <w:rsid w:val="004200CF"/>
    <w:rsid w:val="00421533"/>
    <w:rsid w:val="00425CD1"/>
    <w:rsid w:val="004267B0"/>
    <w:rsid w:val="00436C3E"/>
    <w:rsid w:val="004416A5"/>
    <w:rsid w:val="00444074"/>
    <w:rsid w:val="004531D0"/>
    <w:rsid w:val="004536AD"/>
    <w:rsid w:val="00454B14"/>
    <w:rsid w:val="00455A22"/>
    <w:rsid w:val="0046410A"/>
    <w:rsid w:val="00465042"/>
    <w:rsid w:val="004656E1"/>
    <w:rsid w:val="00467E17"/>
    <w:rsid w:val="00470417"/>
    <w:rsid w:val="00470B6D"/>
    <w:rsid w:val="00473A61"/>
    <w:rsid w:val="004816AA"/>
    <w:rsid w:val="00482FBD"/>
    <w:rsid w:val="00483629"/>
    <w:rsid w:val="004838CE"/>
    <w:rsid w:val="00485FFE"/>
    <w:rsid w:val="0048629C"/>
    <w:rsid w:val="00486AD8"/>
    <w:rsid w:val="00486DBA"/>
    <w:rsid w:val="00487FF8"/>
    <w:rsid w:val="00490C6A"/>
    <w:rsid w:val="0049236E"/>
    <w:rsid w:val="004A05C2"/>
    <w:rsid w:val="004A5BC4"/>
    <w:rsid w:val="004A7BE9"/>
    <w:rsid w:val="004B2998"/>
    <w:rsid w:val="004B6A10"/>
    <w:rsid w:val="004B6EE0"/>
    <w:rsid w:val="004C5EF5"/>
    <w:rsid w:val="004D2922"/>
    <w:rsid w:val="004D3317"/>
    <w:rsid w:val="004D4264"/>
    <w:rsid w:val="004D7A3C"/>
    <w:rsid w:val="004E31E3"/>
    <w:rsid w:val="004E356B"/>
    <w:rsid w:val="004E3DD4"/>
    <w:rsid w:val="004F1D79"/>
    <w:rsid w:val="004F27FF"/>
    <w:rsid w:val="004F295F"/>
    <w:rsid w:val="004F4090"/>
    <w:rsid w:val="004F42FD"/>
    <w:rsid w:val="004F56BA"/>
    <w:rsid w:val="004F5747"/>
    <w:rsid w:val="005029A9"/>
    <w:rsid w:val="00505A72"/>
    <w:rsid w:val="00507647"/>
    <w:rsid w:val="00511FC1"/>
    <w:rsid w:val="0051511B"/>
    <w:rsid w:val="00516651"/>
    <w:rsid w:val="00517205"/>
    <w:rsid w:val="00520264"/>
    <w:rsid w:val="005212D6"/>
    <w:rsid w:val="00525152"/>
    <w:rsid w:val="0052562B"/>
    <w:rsid w:val="00525A48"/>
    <w:rsid w:val="0053068F"/>
    <w:rsid w:val="005308E9"/>
    <w:rsid w:val="00533516"/>
    <w:rsid w:val="00541075"/>
    <w:rsid w:val="0054243C"/>
    <w:rsid w:val="0054421A"/>
    <w:rsid w:val="00544925"/>
    <w:rsid w:val="00551CA0"/>
    <w:rsid w:val="0055253F"/>
    <w:rsid w:val="005538BD"/>
    <w:rsid w:val="005543AA"/>
    <w:rsid w:val="00555880"/>
    <w:rsid w:val="00562574"/>
    <w:rsid w:val="00563645"/>
    <w:rsid w:val="005640D0"/>
    <w:rsid w:val="00566528"/>
    <w:rsid w:val="005674D9"/>
    <w:rsid w:val="00567AB8"/>
    <w:rsid w:val="00571ABF"/>
    <w:rsid w:val="00574440"/>
    <w:rsid w:val="00576B3E"/>
    <w:rsid w:val="00577364"/>
    <w:rsid w:val="0057739F"/>
    <w:rsid w:val="0059127F"/>
    <w:rsid w:val="00594811"/>
    <w:rsid w:val="005978D9"/>
    <w:rsid w:val="005A1495"/>
    <w:rsid w:val="005A268F"/>
    <w:rsid w:val="005A3060"/>
    <w:rsid w:val="005A3F6E"/>
    <w:rsid w:val="005B1D6C"/>
    <w:rsid w:val="005B2BA4"/>
    <w:rsid w:val="005B6CE7"/>
    <w:rsid w:val="005B7C87"/>
    <w:rsid w:val="005C3DEB"/>
    <w:rsid w:val="005C58F4"/>
    <w:rsid w:val="005C5D8E"/>
    <w:rsid w:val="005C657B"/>
    <w:rsid w:val="005C73D0"/>
    <w:rsid w:val="005D0879"/>
    <w:rsid w:val="005D11A2"/>
    <w:rsid w:val="005D3234"/>
    <w:rsid w:val="005D3EB9"/>
    <w:rsid w:val="005D5871"/>
    <w:rsid w:val="005D7780"/>
    <w:rsid w:val="005D7A60"/>
    <w:rsid w:val="005E19ED"/>
    <w:rsid w:val="005E5D58"/>
    <w:rsid w:val="005E743A"/>
    <w:rsid w:val="005F056A"/>
    <w:rsid w:val="005F1F0A"/>
    <w:rsid w:val="005F1F12"/>
    <w:rsid w:val="005F578B"/>
    <w:rsid w:val="005F58DB"/>
    <w:rsid w:val="005F5FD4"/>
    <w:rsid w:val="00601565"/>
    <w:rsid w:val="0060492B"/>
    <w:rsid w:val="006049D2"/>
    <w:rsid w:val="00605EFC"/>
    <w:rsid w:val="00614655"/>
    <w:rsid w:val="0062244D"/>
    <w:rsid w:val="00625C85"/>
    <w:rsid w:val="00635721"/>
    <w:rsid w:val="00636C0F"/>
    <w:rsid w:val="00637080"/>
    <w:rsid w:val="006376EE"/>
    <w:rsid w:val="0064010B"/>
    <w:rsid w:val="00641EF6"/>
    <w:rsid w:val="0064240D"/>
    <w:rsid w:val="00643B52"/>
    <w:rsid w:val="0064457B"/>
    <w:rsid w:val="00644603"/>
    <w:rsid w:val="006458F8"/>
    <w:rsid w:val="006501FF"/>
    <w:rsid w:val="00650688"/>
    <w:rsid w:val="00650CE5"/>
    <w:rsid w:val="006512A0"/>
    <w:rsid w:val="00651592"/>
    <w:rsid w:val="0065539A"/>
    <w:rsid w:val="00656F7D"/>
    <w:rsid w:val="006605EB"/>
    <w:rsid w:val="00661C38"/>
    <w:rsid w:val="00662F95"/>
    <w:rsid w:val="00663B66"/>
    <w:rsid w:val="00672CDE"/>
    <w:rsid w:val="00673AD1"/>
    <w:rsid w:val="0067655E"/>
    <w:rsid w:val="00677A9D"/>
    <w:rsid w:val="00681D2B"/>
    <w:rsid w:val="0068544D"/>
    <w:rsid w:val="00686EF9"/>
    <w:rsid w:val="006900A1"/>
    <w:rsid w:val="006915EC"/>
    <w:rsid w:val="00692CDF"/>
    <w:rsid w:val="0069564C"/>
    <w:rsid w:val="00696285"/>
    <w:rsid w:val="00697195"/>
    <w:rsid w:val="006A16E3"/>
    <w:rsid w:val="006A2ACF"/>
    <w:rsid w:val="006A2F15"/>
    <w:rsid w:val="006A3DCD"/>
    <w:rsid w:val="006B0490"/>
    <w:rsid w:val="006B09A9"/>
    <w:rsid w:val="006B1645"/>
    <w:rsid w:val="006B64EA"/>
    <w:rsid w:val="006C171A"/>
    <w:rsid w:val="006D3A37"/>
    <w:rsid w:val="006D3B0E"/>
    <w:rsid w:val="006D641B"/>
    <w:rsid w:val="006E33CF"/>
    <w:rsid w:val="006E51A6"/>
    <w:rsid w:val="006F6538"/>
    <w:rsid w:val="006F7C14"/>
    <w:rsid w:val="006F7C6E"/>
    <w:rsid w:val="00702026"/>
    <w:rsid w:val="0070467D"/>
    <w:rsid w:val="00705108"/>
    <w:rsid w:val="00713D5C"/>
    <w:rsid w:val="0071792C"/>
    <w:rsid w:val="00722430"/>
    <w:rsid w:val="00731E17"/>
    <w:rsid w:val="00733AE5"/>
    <w:rsid w:val="0073416E"/>
    <w:rsid w:val="00734474"/>
    <w:rsid w:val="00736AF7"/>
    <w:rsid w:val="0073755B"/>
    <w:rsid w:val="0073784D"/>
    <w:rsid w:val="00755194"/>
    <w:rsid w:val="00756BD6"/>
    <w:rsid w:val="007605B6"/>
    <w:rsid w:val="00764985"/>
    <w:rsid w:val="007671D2"/>
    <w:rsid w:val="00770642"/>
    <w:rsid w:val="00771343"/>
    <w:rsid w:val="0077365D"/>
    <w:rsid w:val="00773B60"/>
    <w:rsid w:val="007763C9"/>
    <w:rsid w:val="007774F4"/>
    <w:rsid w:val="007845D8"/>
    <w:rsid w:val="00791826"/>
    <w:rsid w:val="007A13A2"/>
    <w:rsid w:val="007A3673"/>
    <w:rsid w:val="007A4422"/>
    <w:rsid w:val="007A539F"/>
    <w:rsid w:val="007A6ECB"/>
    <w:rsid w:val="007B248B"/>
    <w:rsid w:val="007B609D"/>
    <w:rsid w:val="007B6BFD"/>
    <w:rsid w:val="007C66D1"/>
    <w:rsid w:val="007C6EF3"/>
    <w:rsid w:val="007D49BC"/>
    <w:rsid w:val="007D50D1"/>
    <w:rsid w:val="007D5E07"/>
    <w:rsid w:val="007D6C42"/>
    <w:rsid w:val="007D71E0"/>
    <w:rsid w:val="007D7D8B"/>
    <w:rsid w:val="007E1B65"/>
    <w:rsid w:val="007E3D67"/>
    <w:rsid w:val="007E6A65"/>
    <w:rsid w:val="007F20FD"/>
    <w:rsid w:val="007F26F7"/>
    <w:rsid w:val="007F2DB5"/>
    <w:rsid w:val="007F2E8F"/>
    <w:rsid w:val="007F2F76"/>
    <w:rsid w:val="007F369A"/>
    <w:rsid w:val="007F3823"/>
    <w:rsid w:val="007F6AFC"/>
    <w:rsid w:val="008011E0"/>
    <w:rsid w:val="00802245"/>
    <w:rsid w:val="008038FE"/>
    <w:rsid w:val="00811698"/>
    <w:rsid w:val="008140CD"/>
    <w:rsid w:val="00814CBA"/>
    <w:rsid w:val="008160FE"/>
    <w:rsid w:val="00816632"/>
    <w:rsid w:val="008171B9"/>
    <w:rsid w:val="008209A8"/>
    <w:rsid w:val="008253E7"/>
    <w:rsid w:val="00827EFA"/>
    <w:rsid w:val="008309CA"/>
    <w:rsid w:val="00834CC9"/>
    <w:rsid w:val="008354A3"/>
    <w:rsid w:val="0083662B"/>
    <w:rsid w:val="008366D3"/>
    <w:rsid w:val="00837D4B"/>
    <w:rsid w:val="008406DE"/>
    <w:rsid w:val="008419A1"/>
    <w:rsid w:val="008456C8"/>
    <w:rsid w:val="00846B31"/>
    <w:rsid w:val="00851C58"/>
    <w:rsid w:val="00853B7D"/>
    <w:rsid w:val="008572DB"/>
    <w:rsid w:val="00865633"/>
    <w:rsid w:val="00870C90"/>
    <w:rsid w:val="008753D0"/>
    <w:rsid w:val="008753E4"/>
    <w:rsid w:val="0088511B"/>
    <w:rsid w:val="00887611"/>
    <w:rsid w:val="0089020D"/>
    <w:rsid w:val="00890EA5"/>
    <w:rsid w:val="008941C6"/>
    <w:rsid w:val="008970BA"/>
    <w:rsid w:val="008976EA"/>
    <w:rsid w:val="0089788D"/>
    <w:rsid w:val="008A057B"/>
    <w:rsid w:val="008A111F"/>
    <w:rsid w:val="008A37A6"/>
    <w:rsid w:val="008A4C9B"/>
    <w:rsid w:val="008A4F9D"/>
    <w:rsid w:val="008A54EB"/>
    <w:rsid w:val="008B020E"/>
    <w:rsid w:val="008B0A95"/>
    <w:rsid w:val="008B0F13"/>
    <w:rsid w:val="008B204E"/>
    <w:rsid w:val="008B2687"/>
    <w:rsid w:val="008B3324"/>
    <w:rsid w:val="008B4AE4"/>
    <w:rsid w:val="008C3FE1"/>
    <w:rsid w:val="008C6BA6"/>
    <w:rsid w:val="008D01C8"/>
    <w:rsid w:val="008D0B93"/>
    <w:rsid w:val="008D1017"/>
    <w:rsid w:val="008D2363"/>
    <w:rsid w:val="008D37DF"/>
    <w:rsid w:val="008D5680"/>
    <w:rsid w:val="008E0E0A"/>
    <w:rsid w:val="008E6309"/>
    <w:rsid w:val="008E7AC1"/>
    <w:rsid w:val="008F4BE4"/>
    <w:rsid w:val="00901270"/>
    <w:rsid w:val="00903941"/>
    <w:rsid w:val="00905CDD"/>
    <w:rsid w:val="00907F3F"/>
    <w:rsid w:val="009139B0"/>
    <w:rsid w:val="00914C69"/>
    <w:rsid w:val="00920E7C"/>
    <w:rsid w:val="00927057"/>
    <w:rsid w:val="009302B4"/>
    <w:rsid w:val="00936950"/>
    <w:rsid w:val="0093733F"/>
    <w:rsid w:val="009375A0"/>
    <w:rsid w:val="00937F70"/>
    <w:rsid w:val="0094010E"/>
    <w:rsid w:val="00940409"/>
    <w:rsid w:val="0094212B"/>
    <w:rsid w:val="009444C2"/>
    <w:rsid w:val="009464A6"/>
    <w:rsid w:val="00946FEC"/>
    <w:rsid w:val="009509CE"/>
    <w:rsid w:val="00950E5F"/>
    <w:rsid w:val="00952FB6"/>
    <w:rsid w:val="00954290"/>
    <w:rsid w:val="0096064F"/>
    <w:rsid w:val="00962F90"/>
    <w:rsid w:val="009636D5"/>
    <w:rsid w:val="009646E5"/>
    <w:rsid w:val="00965682"/>
    <w:rsid w:val="00967601"/>
    <w:rsid w:val="0097547B"/>
    <w:rsid w:val="00975F5F"/>
    <w:rsid w:val="0097670A"/>
    <w:rsid w:val="009767C6"/>
    <w:rsid w:val="009834FE"/>
    <w:rsid w:val="00983C2D"/>
    <w:rsid w:val="00984E63"/>
    <w:rsid w:val="009851AB"/>
    <w:rsid w:val="00985D17"/>
    <w:rsid w:val="00985FA8"/>
    <w:rsid w:val="00986363"/>
    <w:rsid w:val="0098792F"/>
    <w:rsid w:val="00990D0A"/>
    <w:rsid w:val="00991267"/>
    <w:rsid w:val="009929CE"/>
    <w:rsid w:val="00992F6B"/>
    <w:rsid w:val="0099497F"/>
    <w:rsid w:val="009959C6"/>
    <w:rsid w:val="009A0F22"/>
    <w:rsid w:val="009A3C23"/>
    <w:rsid w:val="009A4798"/>
    <w:rsid w:val="009A623A"/>
    <w:rsid w:val="009A6A6C"/>
    <w:rsid w:val="009B2DB7"/>
    <w:rsid w:val="009B4D4E"/>
    <w:rsid w:val="009C1716"/>
    <w:rsid w:val="009C43BE"/>
    <w:rsid w:val="009C5051"/>
    <w:rsid w:val="009D155A"/>
    <w:rsid w:val="009D457E"/>
    <w:rsid w:val="009D6FD2"/>
    <w:rsid w:val="009D744E"/>
    <w:rsid w:val="009E112A"/>
    <w:rsid w:val="009E14A3"/>
    <w:rsid w:val="009E5427"/>
    <w:rsid w:val="009F22D6"/>
    <w:rsid w:val="009F350A"/>
    <w:rsid w:val="009F5DB7"/>
    <w:rsid w:val="009F6260"/>
    <w:rsid w:val="009F772C"/>
    <w:rsid w:val="00A02647"/>
    <w:rsid w:val="00A03C34"/>
    <w:rsid w:val="00A04DEC"/>
    <w:rsid w:val="00A121D0"/>
    <w:rsid w:val="00A14168"/>
    <w:rsid w:val="00A14D10"/>
    <w:rsid w:val="00A20CB7"/>
    <w:rsid w:val="00A252E4"/>
    <w:rsid w:val="00A25E07"/>
    <w:rsid w:val="00A277CF"/>
    <w:rsid w:val="00A30197"/>
    <w:rsid w:val="00A34ABA"/>
    <w:rsid w:val="00A40173"/>
    <w:rsid w:val="00A467E2"/>
    <w:rsid w:val="00A46EBF"/>
    <w:rsid w:val="00A47776"/>
    <w:rsid w:val="00A50102"/>
    <w:rsid w:val="00A50F89"/>
    <w:rsid w:val="00A51371"/>
    <w:rsid w:val="00A570D1"/>
    <w:rsid w:val="00A57731"/>
    <w:rsid w:val="00A62011"/>
    <w:rsid w:val="00A62A35"/>
    <w:rsid w:val="00A64CEA"/>
    <w:rsid w:val="00A71F9C"/>
    <w:rsid w:val="00A73302"/>
    <w:rsid w:val="00A73B4C"/>
    <w:rsid w:val="00A75110"/>
    <w:rsid w:val="00A76A01"/>
    <w:rsid w:val="00A827E9"/>
    <w:rsid w:val="00A90C8F"/>
    <w:rsid w:val="00A90DC8"/>
    <w:rsid w:val="00A919DB"/>
    <w:rsid w:val="00A9236C"/>
    <w:rsid w:val="00A9478F"/>
    <w:rsid w:val="00A97EB6"/>
    <w:rsid w:val="00AA0F40"/>
    <w:rsid w:val="00AA1657"/>
    <w:rsid w:val="00AA1F11"/>
    <w:rsid w:val="00AA2DE7"/>
    <w:rsid w:val="00AA3137"/>
    <w:rsid w:val="00AA4023"/>
    <w:rsid w:val="00AA562D"/>
    <w:rsid w:val="00AA73AF"/>
    <w:rsid w:val="00AB1166"/>
    <w:rsid w:val="00AB1432"/>
    <w:rsid w:val="00AB432D"/>
    <w:rsid w:val="00AB61F3"/>
    <w:rsid w:val="00AC048B"/>
    <w:rsid w:val="00AC567B"/>
    <w:rsid w:val="00AD0529"/>
    <w:rsid w:val="00AD1420"/>
    <w:rsid w:val="00AD71C9"/>
    <w:rsid w:val="00AD78A5"/>
    <w:rsid w:val="00AF16E2"/>
    <w:rsid w:val="00AF20E5"/>
    <w:rsid w:val="00AF210E"/>
    <w:rsid w:val="00AF2CC0"/>
    <w:rsid w:val="00B01C70"/>
    <w:rsid w:val="00B0366E"/>
    <w:rsid w:val="00B03E81"/>
    <w:rsid w:val="00B05B34"/>
    <w:rsid w:val="00B10D2C"/>
    <w:rsid w:val="00B11DCA"/>
    <w:rsid w:val="00B13AFE"/>
    <w:rsid w:val="00B14A3B"/>
    <w:rsid w:val="00B15219"/>
    <w:rsid w:val="00B15678"/>
    <w:rsid w:val="00B15C17"/>
    <w:rsid w:val="00B16CF2"/>
    <w:rsid w:val="00B1758F"/>
    <w:rsid w:val="00B178EC"/>
    <w:rsid w:val="00B261E1"/>
    <w:rsid w:val="00B27EB4"/>
    <w:rsid w:val="00B338E9"/>
    <w:rsid w:val="00B33AAE"/>
    <w:rsid w:val="00B34562"/>
    <w:rsid w:val="00B4488B"/>
    <w:rsid w:val="00B4525F"/>
    <w:rsid w:val="00B45C1E"/>
    <w:rsid w:val="00B5729E"/>
    <w:rsid w:val="00B61EA3"/>
    <w:rsid w:val="00B62769"/>
    <w:rsid w:val="00B70BFF"/>
    <w:rsid w:val="00B745F3"/>
    <w:rsid w:val="00B74CD6"/>
    <w:rsid w:val="00B82027"/>
    <w:rsid w:val="00B82E94"/>
    <w:rsid w:val="00B84646"/>
    <w:rsid w:val="00B8492B"/>
    <w:rsid w:val="00B85142"/>
    <w:rsid w:val="00B87F9F"/>
    <w:rsid w:val="00B9305E"/>
    <w:rsid w:val="00B933DD"/>
    <w:rsid w:val="00B94F09"/>
    <w:rsid w:val="00B95850"/>
    <w:rsid w:val="00B95A24"/>
    <w:rsid w:val="00B9636F"/>
    <w:rsid w:val="00B96A4F"/>
    <w:rsid w:val="00BA15EE"/>
    <w:rsid w:val="00BA25EC"/>
    <w:rsid w:val="00BA3D7D"/>
    <w:rsid w:val="00BA4BED"/>
    <w:rsid w:val="00BB0EF4"/>
    <w:rsid w:val="00BB21BF"/>
    <w:rsid w:val="00BB5666"/>
    <w:rsid w:val="00BC149B"/>
    <w:rsid w:val="00BC27AB"/>
    <w:rsid w:val="00BC29FF"/>
    <w:rsid w:val="00BC437D"/>
    <w:rsid w:val="00BC4C46"/>
    <w:rsid w:val="00BD2FE9"/>
    <w:rsid w:val="00BD487A"/>
    <w:rsid w:val="00BD4C24"/>
    <w:rsid w:val="00BE1F70"/>
    <w:rsid w:val="00BE54CD"/>
    <w:rsid w:val="00BE5C54"/>
    <w:rsid w:val="00BE604F"/>
    <w:rsid w:val="00BF0867"/>
    <w:rsid w:val="00BF3122"/>
    <w:rsid w:val="00C01246"/>
    <w:rsid w:val="00C033F3"/>
    <w:rsid w:val="00C11006"/>
    <w:rsid w:val="00C1362E"/>
    <w:rsid w:val="00C16CD4"/>
    <w:rsid w:val="00C17DA9"/>
    <w:rsid w:val="00C20AB6"/>
    <w:rsid w:val="00C2605B"/>
    <w:rsid w:val="00C34E7A"/>
    <w:rsid w:val="00C34EA3"/>
    <w:rsid w:val="00C4515D"/>
    <w:rsid w:val="00C4799E"/>
    <w:rsid w:val="00C53557"/>
    <w:rsid w:val="00C54710"/>
    <w:rsid w:val="00C60454"/>
    <w:rsid w:val="00C658B8"/>
    <w:rsid w:val="00C714C5"/>
    <w:rsid w:val="00C8042B"/>
    <w:rsid w:val="00C80DED"/>
    <w:rsid w:val="00C8211F"/>
    <w:rsid w:val="00C8236E"/>
    <w:rsid w:val="00C8427D"/>
    <w:rsid w:val="00C84787"/>
    <w:rsid w:val="00C85F89"/>
    <w:rsid w:val="00C90681"/>
    <w:rsid w:val="00C91449"/>
    <w:rsid w:val="00CA3B47"/>
    <w:rsid w:val="00CA40C5"/>
    <w:rsid w:val="00CA44EC"/>
    <w:rsid w:val="00CA485B"/>
    <w:rsid w:val="00CB083B"/>
    <w:rsid w:val="00CB100F"/>
    <w:rsid w:val="00CB783E"/>
    <w:rsid w:val="00CC2E2D"/>
    <w:rsid w:val="00CC3B1B"/>
    <w:rsid w:val="00CC4F86"/>
    <w:rsid w:val="00CC5906"/>
    <w:rsid w:val="00CC684B"/>
    <w:rsid w:val="00CD29F5"/>
    <w:rsid w:val="00CD3758"/>
    <w:rsid w:val="00CD4033"/>
    <w:rsid w:val="00CE08A1"/>
    <w:rsid w:val="00CE190A"/>
    <w:rsid w:val="00CE6461"/>
    <w:rsid w:val="00CE6944"/>
    <w:rsid w:val="00CE7AF6"/>
    <w:rsid w:val="00CF00CA"/>
    <w:rsid w:val="00CF6C26"/>
    <w:rsid w:val="00CF7A1B"/>
    <w:rsid w:val="00CF7C37"/>
    <w:rsid w:val="00CF7F22"/>
    <w:rsid w:val="00D0053D"/>
    <w:rsid w:val="00D01BC3"/>
    <w:rsid w:val="00D01D14"/>
    <w:rsid w:val="00D10939"/>
    <w:rsid w:val="00D14A11"/>
    <w:rsid w:val="00D174D8"/>
    <w:rsid w:val="00D17EB4"/>
    <w:rsid w:val="00D2206C"/>
    <w:rsid w:val="00D22F80"/>
    <w:rsid w:val="00D23398"/>
    <w:rsid w:val="00D2780A"/>
    <w:rsid w:val="00D27B6B"/>
    <w:rsid w:val="00D30134"/>
    <w:rsid w:val="00D310A7"/>
    <w:rsid w:val="00D32EA8"/>
    <w:rsid w:val="00D365D1"/>
    <w:rsid w:val="00D37051"/>
    <w:rsid w:val="00D37865"/>
    <w:rsid w:val="00D41195"/>
    <w:rsid w:val="00D41589"/>
    <w:rsid w:val="00D42777"/>
    <w:rsid w:val="00D4692F"/>
    <w:rsid w:val="00D47EDA"/>
    <w:rsid w:val="00D51098"/>
    <w:rsid w:val="00D53E0A"/>
    <w:rsid w:val="00D60DBD"/>
    <w:rsid w:val="00D63891"/>
    <w:rsid w:val="00D66F53"/>
    <w:rsid w:val="00D70DCF"/>
    <w:rsid w:val="00D7124C"/>
    <w:rsid w:val="00D71586"/>
    <w:rsid w:val="00D73DB9"/>
    <w:rsid w:val="00D74155"/>
    <w:rsid w:val="00D74987"/>
    <w:rsid w:val="00D751A3"/>
    <w:rsid w:val="00D758BD"/>
    <w:rsid w:val="00D76C5D"/>
    <w:rsid w:val="00D77764"/>
    <w:rsid w:val="00D8608B"/>
    <w:rsid w:val="00D8664E"/>
    <w:rsid w:val="00D871F8"/>
    <w:rsid w:val="00D96266"/>
    <w:rsid w:val="00D97185"/>
    <w:rsid w:val="00D97F97"/>
    <w:rsid w:val="00DA22EA"/>
    <w:rsid w:val="00DA2E56"/>
    <w:rsid w:val="00DA4003"/>
    <w:rsid w:val="00DA442D"/>
    <w:rsid w:val="00DA48A9"/>
    <w:rsid w:val="00DA4A76"/>
    <w:rsid w:val="00DA6000"/>
    <w:rsid w:val="00DA6293"/>
    <w:rsid w:val="00DA69DB"/>
    <w:rsid w:val="00DB216D"/>
    <w:rsid w:val="00DC3201"/>
    <w:rsid w:val="00DC5F17"/>
    <w:rsid w:val="00DC68F7"/>
    <w:rsid w:val="00DD141A"/>
    <w:rsid w:val="00DD3860"/>
    <w:rsid w:val="00DD5CD4"/>
    <w:rsid w:val="00DE3F90"/>
    <w:rsid w:val="00DE6E25"/>
    <w:rsid w:val="00DF0ADE"/>
    <w:rsid w:val="00DF0DD9"/>
    <w:rsid w:val="00DF0E2D"/>
    <w:rsid w:val="00DF27F2"/>
    <w:rsid w:val="00DF49E1"/>
    <w:rsid w:val="00DF5F57"/>
    <w:rsid w:val="00E00BAA"/>
    <w:rsid w:val="00E0161D"/>
    <w:rsid w:val="00E03F55"/>
    <w:rsid w:val="00E04279"/>
    <w:rsid w:val="00E068FC"/>
    <w:rsid w:val="00E104B9"/>
    <w:rsid w:val="00E10898"/>
    <w:rsid w:val="00E1124F"/>
    <w:rsid w:val="00E15703"/>
    <w:rsid w:val="00E15AF0"/>
    <w:rsid w:val="00E17F4C"/>
    <w:rsid w:val="00E20DBF"/>
    <w:rsid w:val="00E22EE3"/>
    <w:rsid w:val="00E24E4C"/>
    <w:rsid w:val="00E30994"/>
    <w:rsid w:val="00E32A0F"/>
    <w:rsid w:val="00E40BA5"/>
    <w:rsid w:val="00E41092"/>
    <w:rsid w:val="00E418F7"/>
    <w:rsid w:val="00E456C0"/>
    <w:rsid w:val="00E46E14"/>
    <w:rsid w:val="00E47987"/>
    <w:rsid w:val="00E47D54"/>
    <w:rsid w:val="00E54DDA"/>
    <w:rsid w:val="00E60DC6"/>
    <w:rsid w:val="00E77AB6"/>
    <w:rsid w:val="00E83312"/>
    <w:rsid w:val="00E84296"/>
    <w:rsid w:val="00E84797"/>
    <w:rsid w:val="00E84D9D"/>
    <w:rsid w:val="00E86F44"/>
    <w:rsid w:val="00E92335"/>
    <w:rsid w:val="00E93923"/>
    <w:rsid w:val="00EA2212"/>
    <w:rsid w:val="00EA4040"/>
    <w:rsid w:val="00EA452B"/>
    <w:rsid w:val="00EA486C"/>
    <w:rsid w:val="00EA79F4"/>
    <w:rsid w:val="00EB08B9"/>
    <w:rsid w:val="00EB4448"/>
    <w:rsid w:val="00EB4A4F"/>
    <w:rsid w:val="00EB4C85"/>
    <w:rsid w:val="00EC087B"/>
    <w:rsid w:val="00EC0BA9"/>
    <w:rsid w:val="00EC5932"/>
    <w:rsid w:val="00EC5C7B"/>
    <w:rsid w:val="00ED1553"/>
    <w:rsid w:val="00ED287B"/>
    <w:rsid w:val="00ED4884"/>
    <w:rsid w:val="00EE2547"/>
    <w:rsid w:val="00EE2B16"/>
    <w:rsid w:val="00EE2D00"/>
    <w:rsid w:val="00EE2E82"/>
    <w:rsid w:val="00EE525D"/>
    <w:rsid w:val="00EE78F6"/>
    <w:rsid w:val="00EE7CBA"/>
    <w:rsid w:val="00F03EC5"/>
    <w:rsid w:val="00F06321"/>
    <w:rsid w:val="00F063E3"/>
    <w:rsid w:val="00F0640E"/>
    <w:rsid w:val="00F202F7"/>
    <w:rsid w:val="00F24754"/>
    <w:rsid w:val="00F24CDF"/>
    <w:rsid w:val="00F25403"/>
    <w:rsid w:val="00F27EC5"/>
    <w:rsid w:val="00F300AE"/>
    <w:rsid w:val="00F352E3"/>
    <w:rsid w:val="00F36541"/>
    <w:rsid w:val="00F37CAF"/>
    <w:rsid w:val="00F45A7B"/>
    <w:rsid w:val="00F47F87"/>
    <w:rsid w:val="00F506BA"/>
    <w:rsid w:val="00F50E98"/>
    <w:rsid w:val="00F51D1B"/>
    <w:rsid w:val="00F52918"/>
    <w:rsid w:val="00F53FE3"/>
    <w:rsid w:val="00F56FE4"/>
    <w:rsid w:val="00F6107F"/>
    <w:rsid w:val="00F64EEB"/>
    <w:rsid w:val="00F7014C"/>
    <w:rsid w:val="00F709E9"/>
    <w:rsid w:val="00F73132"/>
    <w:rsid w:val="00F74E33"/>
    <w:rsid w:val="00F74EB5"/>
    <w:rsid w:val="00F771FB"/>
    <w:rsid w:val="00F82408"/>
    <w:rsid w:val="00F91826"/>
    <w:rsid w:val="00F96CB3"/>
    <w:rsid w:val="00FA1A84"/>
    <w:rsid w:val="00FA3AD7"/>
    <w:rsid w:val="00FA4AD7"/>
    <w:rsid w:val="00FA6020"/>
    <w:rsid w:val="00FA7EDA"/>
    <w:rsid w:val="00FB0D3A"/>
    <w:rsid w:val="00FB3878"/>
    <w:rsid w:val="00FB7291"/>
    <w:rsid w:val="00FC0881"/>
    <w:rsid w:val="00FC7CBF"/>
    <w:rsid w:val="00FD0A72"/>
    <w:rsid w:val="00FD21F9"/>
    <w:rsid w:val="00FD35E7"/>
    <w:rsid w:val="00FD3756"/>
    <w:rsid w:val="00FD4F99"/>
    <w:rsid w:val="00FD54CC"/>
    <w:rsid w:val="00FE010F"/>
    <w:rsid w:val="00FE573B"/>
    <w:rsid w:val="00FE67FE"/>
    <w:rsid w:val="00FE7B77"/>
    <w:rsid w:val="00FE7CDD"/>
    <w:rsid w:val="00FE7E14"/>
    <w:rsid w:val="00FF4388"/>
    <w:rsid w:val="00FF48A3"/>
    <w:rsid w:val="00FF4EC9"/>
    <w:rsid w:val="00FF6C17"/>
    <w:rsid w:val="056A47C8"/>
    <w:rsid w:val="083DCD6C"/>
    <w:rsid w:val="0AFA34EF"/>
    <w:rsid w:val="0B29E632"/>
    <w:rsid w:val="13AD4F54"/>
    <w:rsid w:val="1C0F8304"/>
    <w:rsid w:val="1D887C49"/>
    <w:rsid w:val="1ECBD731"/>
    <w:rsid w:val="1F97EAD1"/>
    <w:rsid w:val="248BCE51"/>
    <w:rsid w:val="285EC795"/>
    <w:rsid w:val="28E654B7"/>
    <w:rsid w:val="295E63B9"/>
    <w:rsid w:val="2D4E7A0A"/>
    <w:rsid w:val="2E826AF9"/>
    <w:rsid w:val="3366035F"/>
    <w:rsid w:val="36066ECF"/>
    <w:rsid w:val="3A1B16A8"/>
    <w:rsid w:val="42BD021F"/>
    <w:rsid w:val="44D52545"/>
    <w:rsid w:val="47C2FD96"/>
    <w:rsid w:val="49CA530E"/>
    <w:rsid w:val="513AAB98"/>
    <w:rsid w:val="51C9DF7B"/>
    <w:rsid w:val="588E76CC"/>
    <w:rsid w:val="5C6BDC2D"/>
    <w:rsid w:val="5D95C5F1"/>
    <w:rsid w:val="5E8146BB"/>
    <w:rsid w:val="60464590"/>
    <w:rsid w:val="61A8642B"/>
    <w:rsid w:val="63EAC0A4"/>
    <w:rsid w:val="651AAD8C"/>
    <w:rsid w:val="6C445F33"/>
    <w:rsid w:val="6F90BEB2"/>
    <w:rsid w:val="700BE3BD"/>
    <w:rsid w:val="73FBEEC6"/>
    <w:rsid w:val="74A14C43"/>
    <w:rsid w:val="7AE3396F"/>
    <w:rsid w:val="7BF30D1F"/>
    <w:rsid w:val="7D4C3F66"/>
    <w:rsid w:val="7E7B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406E5"/>
  <w15:chartTrackingRefBased/>
  <w15:docId w15:val="{DF4E446C-B74D-4B43-A8EE-0CC20E56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059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D8664E"/>
    <w:pPr>
      <w:numPr>
        <w:numId w:val="2"/>
      </w:numPr>
      <w:spacing w:beforeLines="150" w:before="360" w:afterLines="150" w:after="360" w:line="360" w:lineRule="auto"/>
      <w:jc w:val="both"/>
      <w:outlineLvl w:val="0"/>
    </w:pPr>
    <w:rPr>
      <w:rFonts w:ascii="Arial" w:eastAsiaTheme="majorEastAsia" w:hAnsi="Arial" w:cstheme="majorBidi"/>
      <w:b/>
      <w:caps/>
      <w:color w:val="000000" w:themeColor="text1"/>
      <w:sz w:val="24"/>
      <w:szCs w:val="40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8B020E"/>
    <w:pPr>
      <w:keepNext/>
      <w:keepLines/>
      <w:numPr>
        <w:ilvl w:val="1"/>
        <w:numId w:val="2"/>
      </w:numPr>
      <w:spacing w:beforeLines="150" w:before="150" w:afterLines="150" w:after="150" w:line="360" w:lineRule="auto"/>
      <w:jc w:val="both"/>
      <w:outlineLvl w:val="1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Ttulo3">
    <w:name w:val="heading 3"/>
    <w:next w:val="Normal"/>
    <w:link w:val="Ttulo3Char"/>
    <w:autoRedefine/>
    <w:uiPriority w:val="9"/>
    <w:unhideWhenUsed/>
    <w:qFormat/>
    <w:rsid w:val="005B2BA4"/>
    <w:pPr>
      <w:keepNext/>
      <w:keepLines/>
      <w:numPr>
        <w:ilvl w:val="2"/>
        <w:numId w:val="2"/>
      </w:numPr>
      <w:spacing w:beforeLines="150" w:before="150" w:afterLines="150" w:after="150" w:line="360" w:lineRule="auto"/>
      <w:jc w:val="both"/>
      <w:outlineLvl w:val="2"/>
    </w:pPr>
    <w:rPr>
      <w:rFonts w:ascii="Arial" w:eastAsiaTheme="majorEastAsia" w:hAnsi="Arial" w:cstheme="majorBidi"/>
      <w:b/>
      <w:i/>
      <w:color w:val="000000" w:themeColor="text1"/>
      <w:sz w:val="24"/>
      <w:szCs w:val="28"/>
    </w:rPr>
  </w:style>
  <w:style w:type="paragraph" w:styleId="Ttulo4">
    <w:name w:val="heading 4"/>
    <w:next w:val="Normal"/>
    <w:link w:val="Ttulo4Char"/>
    <w:autoRedefine/>
    <w:uiPriority w:val="9"/>
    <w:unhideWhenUsed/>
    <w:qFormat/>
    <w:rsid w:val="005B2BA4"/>
    <w:pPr>
      <w:keepNext/>
      <w:keepLines/>
      <w:numPr>
        <w:ilvl w:val="3"/>
        <w:numId w:val="2"/>
      </w:numPr>
      <w:spacing w:beforeLines="150" w:before="150" w:afterLines="150" w:after="150" w:line="360" w:lineRule="auto"/>
      <w:jc w:val="both"/>
      <w:outlineLvl w:val="3"/>
    </w:pPr>
    <w:rPr>
      <w:rFonts w:ascii="Arial" w:eastAsiaTheme="majorEastAsia" w:hAnsi="Arial" w:cstheme="majorBidi"/>
      <w:i/>
      <w:iCs/>
      <w:color w:val="000000" w:themeColor="text1"/>
      <w:sz w:val="24"/>
    </w:rPr>
  </w:style>
  <w:style w:type="paragraph" w:styleId="Ttulo5">
    <w:name w:val="heading 5"/>
    <w:next w:val="Normal"/>
    <w:link w:val="Ttulo5Char"/>
    <w:autoRedefine/>
    <w:uiPriority w:val="9"/>
    <w:unhideWhenUsed/>
    <w:qFormat/>
    <w:rsid w:val="00D7124C"/>
    <w:pPr>
      <w:keepNext/>
      <w:keepLines/>
      <w:numPr>
        <w:ilvl w:val="4"/>
        <w:numId w:val="2"/>
      </w:numPr>
      <w:spacing w:beforeLines="150" w:before="150" w:afterLines="150" w:after="150" w:line="360" w:lineRule="auto"/>
      <w:jc w:val="both"/>
      <w:outlineLvl w:val="4"/>
    </w:pPr>
    <w:rPr>
      <w:rFonts w:ascii="Arial" w:eastAsiaTheme="majorEastAsia" w:hAnsi="Arial" w:cstheme="majorBidi"/>
      <w:color w:val="000000" w:themeColor="text1"/>
      <w:sz w:val="24"/>
      <w:u w:val="single"/>
    </w:rPr>
  </w:style>
  <w:style w:type="paragraph" w:styleId="Ttulo6">
    <w:name w:val="heading 6"/>
    <w:next w:val="Normal"/>
    <w:link w:val="Ttulo6Char"/>
    <w:autoRedefine/>
    <w:uiPriority w:val="9"/>
    <w:unhideWhenUsed/>
    <w:qFormat/>
    <w:rsid w:val="00421533"/>
    <w:pPr>
      <w:keepNext/>
      <w:keepLines/>
      <w:pageBreakBefore/>
      <w:spacing w:afterLines="150" w:after="360" w:line="360" w:lineRule="auto"/>
      <w:jc w:val="center"/>
      <w:outlineLvl w:val="5"/>
    </w:pPr>
    <w:rPr>
      <w:rFonts w:ascii="Arial" w:eastAsiaTheme="majorEastAsia" w:hAnsi="Arial" w:cstheme="majorBidi"/>
      <w:b/>
      <w:iCs/>
      <w:caps/>
      <w:color w:val="000000" w:themeColor="text1"/>
      <w:sz w:val="24"/>
    </w:rPr>
  </w:style>
  <w:style w:type="paragraph" w:styleId="Ttulo7">
    <w:name w:val="heading 7"/>
    <w:next w:val="Normal"/>
    <w:link w:val="Ttulo7Char"/>
    <w:autoRedefine/>
    <w:uiPriority w:val="9"/>
    <w:unhideWhenUsed/>
    <w:qFormat/>
    <w:rsid w:val="00436C3E"/>
    <w:pPr>
      <w:keepNext/>
      <w:keepLines/>
      <w:pageBreakBefore/>
      <w:spacing w:afterLines="150" w:after="360" w:line="360" w:lineRule="auto"/>
      <w:jc w:val="center"/>
      <w:outlineLvl w:val="6"/>
    </w:pPr>
    <w:rPr>
      <w:rFonts w:ascii="Arial" w:eastAsiaTheme="majorEastAsia" w:hAnsi="Arial" w:cstheme="majorBidi"/>
      <w:b/>
      <w:caps/>
      <w:color w:val="000000" w:themeColor="text1"/>
      <w:sz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792F"/>
    <w:pPr>
      <w:keepNext/>
      <w:keepLines/>
      <w:numPr>
        <w:ilvl w:val="7"/>
        <w:numId w:val="2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792F"/>
    <w:pPr>
      <w:keepNext/>
      <w:keepLines/>
      <w:numPr>
        <w:ilvl w:val="8"/>
        <w:numId w:val="2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8664E"/>
    <w:rPr>
      <w:rFonts w:ascii="Arial" w:eastAsiaTheme="majorEastAsia" w:hAnsi="Arial" w:cstheme="majorBidi"/>
      <w:b/>
      <w:caps/>
      <w:color w:val="000000" w:themeColor="text1"/>
      <w:sz w:val="24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B020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5B2BA4"/>
    <w:rPr>
      <w:rFonts w:ascii="Arial" w:eastAsiaTheme="majorEastAsia" w:hAnsi="Arial" w:cstheme="majorBidi"/>
      <w:b/>
      <w:i/>
      <w:color w:val="000000" w:themeColor="text1"/>
      <w:sz w:val="24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5B2BA4"/>
    <w:rPr>
      <w:rFonts w:ascii="Arial" w:eastAsiaTheme="majorEastAsia" w:hAnsi="Arial" w:cstheme="majorBidi"/>
      <w:i/>
      <w:iCs/>
      <w:color w:val="000000" w:themeColor="text1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D7124C"/>
    <w:rPr>
      <w:rFonts w:ascii="Arial" w:eastAsiaTheme="majorEastAsia" w:hAnsi="Arial" w:cstheme="majorBidi"/>
      <w:color w:val="000000" w:themeColor="text1"/>
      <w:sz w:val="24"/>
      <w:u w:val="single"/>
    </w:rPr>
  </w:style>
  <w:style w:type="character" w:customStyle="1" w:styleId="Ttulo6Char">
    <w:name w:val="Título 6 Char"/>
    <w:basedOn w:val="Fontepargpadro"/>
    <w:link w:val="Ttulo6"/>
    <w:uiPriority w:val="9"/>
    <w:rsid w:val="00421533"/>
    <w:rPr>
      <w:rFonts w:ascii="Arial" w:eastAsiaTheme="majorEastAsia" w:hAnsi="Arial" w:cstheme="majorBidi"/>
      <w:b/>
      <w:iCs/>
      <w:caps/>
      <w:color w:val="000000" w:themeColor="text1"/>
      <w:sz w:val="24"/>
    </w:rPr>
  </w:style>
  <w:style w:type="character" w:customStyle="1" w:styleId="Ttulo7Char">
    <w:name w:val="Título 7 Char"/>
    <w:basedOn w:val="Fontepargpadro"/>
    <w:link w:val="Ttulo7"/>
    <w:uiPriority w:val="9"/>
    <w:rsid w:val="00436C3E"/>
    <w:rPr>
      <w:rFonts w:ascii="Arial" w:eastAsiaTheme="majorEastAsia" w:hAnsi="Arial" w:cstheme="majorBidi"/>
      <w:b/>
      <w:caps/>
      <w:color w:val="000000" w:themeColor="text1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8792F"/>
    <w:rPr>
      <w:rFonts w:ascii="Arial" w:eastAsiaTheme="majorEastAsia" w:hAnsi="Arial" w:cstheme="majorBidi"/>
      <w:i/>
      <w:iCs/>
      <w:color w:val="272727" w:themeColor="text1" w:themeTint="D8"/>
      <w:sz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8792F"/>
    <w:rPr>
      <w:rFonts w:ascii="Arial" w:eastAsiaTheme="majorEastAsia" w:hAnsi="Arial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4A7BE9"/>
    <w:pPr>
      <w:spacing w:afterLines="150" w:after="360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7BE9"/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paragraph" w:styleId="Subttulo">
    <w:name w:val="Subtitle"/>
    <w:next w:val="Normal"/>
    <w:link w:val="SubttuloChar"/>
    <w:autoRedefine/>
    <w:uiPriority w:val="11"/>
    <w:qFormat/>
    <w:rsid w:val="00FE7B77"/>
    <w:pPr>
      <w:numPr>
        <w:ilvl w:val="1"/>
      </w:numPr>
      <w:spacing w:beforeLines="150" w:before="360" w:after="0" w:line="360" w:lineRule="auto"/>
      <w:jc w:val="both"/>
    </w:pPr>
    <w:rPr>
      <w:rFonts w:ascii="Arial" w:eastAsiaTheme="majorEastAsia" w:hAnsi="Arial" w:cstheme="majorBidi"/>
      <w:b/>
      <w:color w:val="000000" w:themeColor="text1"/>
      <w:spacing w:val="15"/>
      <w:sz w:val="24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E7B77"/>
    <w:rPr>
      <w:rFonts w:ascii="Arial" w:eastAsiaTheme="majorEastAsia" w:hAnsi="Arial" w:cstheme="majorBidi"/>
      <w:b/>
      <w:color w:val="000000" w:themeColor="text1"/>
      <w:spacing w:val="15"/>
      <w:sz w:val="24"/>
      <w:szCs w:val="28"/>
    </w:rPr>
  </w:style>
  <w:style w:type="paragraph" w:styleId="Citao">
    <w:name w:val="Quote"/>
    <w:next w:val="Normal"/>
    <w:link w:val="CitaoChar"/>
    <w:autoRedefine/>
    <w:uiPriority w:val="29"/>
    <w:qFormat/>
    <w:rsid w:val="00251D4F"/>
    <w:pPr>
      <w:spacing w:after="0" w:line="360" w:lineRule="auto"/>
      <w:jc w:val="both"/>
    </w:pPr>
    <w:rPr>
      <w:rFonts w:ascii="Arial" w:hAnsi="Arial"/>
      <w:iCs/>
      <w:color w:val="000000" w:themeColor="text1"/>
      <w:sz w:val="24"/>
    </w:rPr>
  </w:style>
  <w:style w:type="character" w:customStyle="1" w:styleId="CitaoChar">
    <w:name w:val="Citação Char"/>
    <w:basedOn w:val="Fontepargpadro"/>
    <w:link w:val="Citao"/>
    <w:uiPriority w:val="29"/>
    <w:rsid w:val="00251D4F"/>
    <w:rPr>
      <w:rFonts w:ascii="Arial" w:hAnsi="Arial"/>
      <w:iCs/>
      <w:color w:val="000000" w:themeColor="text1"/>
      <w:sz w:val="24"/>
    </w:rPr>
  </w:style>
  <w:style w:type="paragraph" w:styleId="PargrafodaLista">
    <w:name w:val="List Paragraph"/>
    <w:autoRedefine/>
    <w:uiPriority w:val="34"/>
    <w:qFormat/>
    <w:rsid w:val="00360EA0"/>
    <w:pPr>
      <w:numPr>
        <w:numId w:val="8"/>
      </w:numPr>
      <w:spacing w:after="0" w:line="360" w:lineRule="auto"/>
      <w:ind w:left="357" w:hanging="357"/>
      <w:contextualSpacing/>
      <w:jc w:val="both"/>
    </w:pPr>
    <w:rPr>
      <w:rFonts w:ascii="Arial" w:hAnsi="Arial"/>
      <w:color w:val="000000" w:themeColor="text1"/>
      <w:sz w:val="24"/>
    </w:rPr>
  </w:style>
  <w:style w:type="character" w:styleId="nfaseIntensa">
    <w:name w:val="Intense Emphasis"/>
    <w:basedOn w:val="Fontepargpadro"/>
    <w:uiPriority w:val="21"/>
    <w:qFormat/>
    <w:rsid w:val="0098792F"/>
    <w:rPr>
      <w:i/>
      <w:iCs/>
      <w:color w:val="0F4761" w:themeColor="accent1" w:themeShade="BF"/>
    </w:rPr>
  </w:style>
  <w:style w:type="paragraph" w:styleId="CitaoIntensa">
    <w:name w:val="Intense Quote"/>
    <w:next w:val="Normal"/>
    <w:link w:val="CitaoIntensaChar"/>
    <w:autoRedefine/>
    <w:uiPriority w:val="30"/>
    <w:qFormat/>
    <w:rsid w:val="0098792F"/>
    <w:pPr>
      <w:spacing w:beforeLines="150" w:before="150" w:afterLines="150" w:after="150" w:line="240" w:lineRule="auto"/>
      <w:ind w:left="2268"/>
      <w:jc w:val="both"/>
    </w:pPr>
    <w:rPr>
      <w:rFonts w:ascii="Arial" w:hAnsi="Arial"/>
      <w:iCs/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8792F"/>
    <w:rPr>
      <w:rFonts w:ascii="Arial" w:hAnsi="Arial"/>
      <w:iCs/>
      <w:color w:val="000000" w:themeColor="text1"/>
    </w:rPr>
  </w:style>
  <w:style w:type="character" w:styleId="RefernciaIntensa">
    <w:name w:val="Intense Reference"/>
    <w:basedOn w:val="Fontepargpadro"/>
    <w:uiPriority w:val="32"/>
    <w:qFormat/>
    <w:rsid w:val="0098792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link w:val="CabealhoChar"/>
    <w:autoRedefine/>
    <w:uiPriority w:val="99"/>
    <w:unhideWhenUsed/>
    <w:qFormat/>
    <w:rsid w:val="00AD78A5"/>
    <w:pPr>
      <w:tabs>
        <w:tab w:val="center" w:pos="4252"/>
        <w:tab w:val="right" w:pos="8504"/>
      </w:tabs>
      <w:spacing w:after="0" w:line="240" w:lineRule="auto"/>
      <w:jc w:val="right"/>
    </w:pPr>
    <w:rPr>
      <w:rFonts w:ascii="Arial" w:hAnsi="Arial"/>
      <w:color w:val="000000" w:themeColor="text1"/>
    </w:rPr>
  </w:style>
  <w:style w:type="character" w:customStyle="1" w:styleId="CabealhoChar">
    <w:name w:val="Cabeçalho Char"/>
    <w:basedOn w:val="Fontepargpadro"/>
    <w:link w:val="Cabealho"/>
    <w:uiPriority w:val="99"/>
    <w:rsid w:val="00AD78A5"/>
    <w:rPr>
      <w:rFonts w:ascii="Arial" w:hAnsi="Arial"/>
      <w:color w:val="000000" w:themeColor="text1"/>
    </w:rPr>
  </w:style>
  <w:style w:type="paragraph" w:styleId="Rodap">
    <w:name w:val="footer"/>
    <w:basedOn w:val="Normal"/>
    <w:link w:val="RodapChar"/>
    <w:uiPriority w:val="99"/>
    <w:unhideWhenUsed/>
    <w:rsid w:val="0098792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792F"/>
    <w:rPr>
      <w:rFonts w:ascii="Arial" w:hAnsi="Arial"/>
      <w:color w:val="000000" w:themeColor="text1"/>
      <w:sz w:val="24"/>
    </w:rPr>
  </w:style>
  <w:style w:type="paragraph" w:styleId="Legenda">
    <w:name w:val="caption"/>
    <w:next w:val="Imagem"/>
    <w:autoRedefine/>
    <w:uiPriority w:val="35"/>
    <w:unhideWhenUsed/>
    <w:qFormat/>
    <w:rsid w:val="00D66F53"/>
    <w:pPr>
      <w:keepNext/>
      <w:spacing w:beforeLines="150" w:before="360" w:after="0" w:line="240" w:lineRule="auto"/>
      <w:ind w:left="1134" w:hanging="1134"/>
    </w:pPr>
    <w:rPr>
      <w:rFonts w:ascii="Arial" w:hAnsi="Arial"/>
      <w:iCs/>
      <w:color w:val="000000" w:themeColor="text1"/>
      <w:szCs w:val="18"/>
    </w:rPr>
  </w:style>
  <w:style w:type="paragraph" w:customStyle="1" w:styleId="TtuloPrTextual">
    <w:name w:val="Título Pré Textual"/>
    <w:next w:val="Normal"/>
    <w:autoRedefine/>
    <w:qFormat/>
    <w:rsid w:val="00D7124C"/>
    <w:pPr>
      <w:keepNext/>
      <w:keepLines/>
      <w:pageBreakBefore/>
      <w:spacing w:afterLines="150" w:after="360" w:line="360" w:lineRule="auto"/>
      <w:jc w:val="center"/>
    </w:pPr>
    <w:rPr>
      <w:rFonts w:ascii="Arial" w:hAnsi="Arial"/>
      <w:b/>
      <w:caps/>
      <w:noProof/>
      <w:color w:val="000000" w:themeColor="text1"/>
      <w:sz w:val="24"/>
    </w:rPr>
  </w:style>
  <w:style w:type="paragraph" w:customStyle="1" w:styleId="TtuloPsTextual">
    <w:name w:val="Título Pós Textual"/>
    <w:basedOn w:val="Normal"/>
    <w:autoRedefine/>
    <w:qFormat/>
    <w:rsid w:val="00D7124C"/>
    <w:pPr>
      <w:keepNext/>
      <w:keepLines/>
      <w:pageBreakBefore/>
      <w:spacing w:afterLines="150" w:after="150"/>
      <w:jc w:val="center"/>
      <w:outlineLvl w:val="0"/>
    </w:pPr>
    <w:rPr>
      <w:b/>
      <w:caps/>
    </w:rPr>
  </w:style>
  <w:style w:type="paragraph" w:customStyle="1" w:styleId="Epgrafe">
    <w:name w:val="Epígrafe"/>
    <w:autoRedefine/>
    <w:qFormat/>
    <w:rsid w:val="009F6260"/>
    <w:pPr>
      <w:spacing w:beforeLines="4500" w:before="4500" w:after="0" w:line="240" w:lineRule="auto"/>
      <w:ind w:left="4253"/>
      <w:contextualSpacing/>
      <w:jc w:val="both"/>
    </w:pPr>
    <w:rPr>
      <w:rFonts w:ascii="Arial" w:hAnsi="Arial"/>
      <w:i/>
      <w:noProof/>
      <w:color w:val="000000" w:themeColor="text1"/>
      <w:sz w:val="24"/>
    </w:rPr>
  </w:style>
  <w:style w:type="paragraph" w:styleId="CabealhodoSumrio">
    <w:name w:val="TOC Heading"/>
    <w:next w:val="Normal"/>
    <w:autoRedefine/>
    <w:uiPriority w:val="39"/>
    <w:unhideWhenUsed/>
    <w:qFormat/>
    <w:rsid w:val="00251D4F"/>
    <w:pPr>
      <w:keepNext/>
      <w:keepLines/>
      <w:pageBreakBefore/>
      <w:spacing w:afterLines="150" w:after="360" w:line="360" w:lineRule="auto"/>
      <w:jc w:val="center"/>
    </w:pPr>
    <w:rPr>
      <w:rFonts w:ascii="Arial" w:hAnsi="Arial"/>
      <w:b/>
      <w:caps/>
      <w:noProof/>
      <w:color w:val="000000" w:themeColor="text1"/>
      <w:kern w:val="0"/>
      <w:sz w:val="24"/>
      <w:szCs w:val="32"/>
      <w:lang w:eastAsia="pt-BR"/>
      <w14:ligatures w14:val="none"/>
    </w:rPr>
  </w:style>
  <w:style w:type="paragraph" w:styleId="Sumrio1">
    <w:name w:val="toc 1"/>
    <w:next w:val="Normal"/>
    <w:autoRedefine/>
    <w:uiPriority w:val="39"/>
    <w:unhideWhenUsed/>
    <w:qFormat/>
    <w:rsid w:val="00F36541"/>
    <w:pPr>
      <w:tabs>
        <w:tab w:val="right" w:pos="9061"/>
      </w:tabs>
      <w:spacing w:after="0" w:line="360" w:lineRule="auto"/>
      <w:jc w:val="both"/>
    </w:pPr>
    <w:rPr>
      <w:rFonts w:ascii="Arial" w:hAnsi="Arial"/>
      <w:b/>
      <w:caps/>
      <w:color w:val="000000" w:themeColor="text1"/>
      <w:sz w:val="24"/>
    </w:rPr>
  </w:style>
  <w:style w:type="paragraph" w:styleId="Sumrio2">
    <w:name w:val="toc 2"/>
    <w:next w:val="Normal"/>
    <w:autoRedefine/>
    <w:uiPriority w:val="39"/>
    <w:unhideWhenUsed/>
    <w:qFormat/>
    <w:rsid w:val="00AD78A5"/>
    <w:pPr>
      <w:spacing w:after="0" w:line="360" w:lineRule="auto"/>
      <w:jc w:val="both"/>
    </w:pPr>
    <w:rPr>
      <w:rFonts w:ascii="Arial" w:hAnsi="Arial"/>
      <w:b/>
      <w:color w:val="000000" w:themeColor="text1"/>
      <w:sz w:val="24"/>
    </w:rPr>
  </w:style>
  <w:style w:type="paragraph" w:styleId="Sumrio3">
    <w:name w:val="toc 3"/>
    <w:next w:val="Normal"/>
    <w:autoRedefine/>
    <w:uiPriority w:val="39"/>
    <w:unhideWhenUsed/>
    <w:qFormat/>
    <w:rsid w:val="00AD78A5"/>
    <w:pPr>
      <w:spacing w:after="0" w:line="360" w:lineRule="auto"/>
      <w:jc w:val="both"/>
    </w:pPr>
    <w:rPr>
      <w:rFonts w:ascii="Arial" w:hAnsi="Arial"/>
      <w:b/>
      <w:i/>
      <w:color w:val="000000" w:themeColor="text1"/>
      <w:sz w:val="24"/>
    </w:rPr>
  </w:style>
  <w:style w:type="character" w:styleId="Hyperlink">
    <w:name w:val="Hyperlink"/>
    <w:basedOn w:val="Fontepargpadro"/>
    <w:uiPriority w:val="99"/>
    <w:unhideWhenUsed/>
    <w:rsid w:val="009F6260"/>
    <w:rPr>
      <w:color w:val="467886" w:themeColor="hyperlink"/>
      <w:u w:val="single"/>
    </w:rPr>
  </w:style>
  <w:style w:type="paragraph" w:styleId="Sumrio4">
    <w:name w:val="toc 4"/>
    <w:next w:val="Normal"/>
    <w:autoRedefine/>
    <w:uiPriority w:val="39"/>
    <w:unhideWhenUsed/>
    <w:qFormat/>
    <w:rsid w:val="00AD78A5"/>
    <w:pPr>
      <w:spacing w:after="0" w:line="360" w:lineRule="auto"/>
      <w:jc w:val="both"/>
    </w:pPr>
    <w:rPr>
      <w:rFonts w:ascii="Arial" w:hAnsi="Arial"/>
      <w:i/>
      <w:color w:val="000000" w:themeColor="text1"/>
      <w:sz w:val="24"/>
    </w:rPr>
  </w:style>
  <w:style w:type="paragraph" w:styleId="Sumrio5">
    <w:name w:val="toc 5"/>
    <w:next w:val="Normal"/>
    <w:autoRedefine/>
    <w:uiPriority w:val="39"/>
    <w:unhideWhenUsed/>
    <w:qFormat/>
    <w:rsid w:val="00F36541"/>
    <w:pPr>
      <w:tabs>
        <w:tab w:val="left" w:pos="993"/>
        <w:tab w:val="right" w:pos="9061"/>
      </w:tabs>
      <w:spacing w:after="0" w:line="360" w:lineRule="auto"/>
      <w:jc w:val="both"/>
    </w:pPr>
    <w:rPr>
      <w:rFonts w:ascii="Arial" w:hAnsi="Arial"/>
      <w:color w:val="000000" w:themeColor="text1"/>
      <w:sz w:val="24"/>
      <w:u w:val="words"/>
    </w:rPr>
  </w:style>
  <w:style w:type="paragraph" w:styleId="Textodenotaderodap">
    <w:name w:val="footnote text"/>
    <w:link w:val="TextodenotaderodapChar"/>
    <w:autoRedefine/>
    <w:uiPriority w:val="99"/>
    <w:unhideWhenUsed/>
    <w:qFormat/>
    <w:rsid w:val="00251D4F"/>
    <w:pPr>
      <w:spacing w:after="0" w:line="240" w:lineRule="auto"/>
      <w:ind w:left="159" w:hanging="159"/>
      <w:jc w:val="both"/>
    </w:pPr>
    <w:rPr>
      <w:rFonts w:ascii="Arial" w:hAnsi="Arial"/>
      <w:color w:val="000000" w:themeColor="text1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251D4F"/>
    <w:rPr>
      <w:rFonts w:ascii="Arial" w:hAnsi="Arial"/>
      <w:color w:val="000000" w:themeColor="text1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51D4F"/>
    <w:rPr>
      <w:vertAlign w:val="superscript"/>
    </w:rPr>
  </w:style>
  <w:style w:type="paragraph" w:customStyle="1" w:styleId="Alnea">
    <w:name w:val="Alínea"/>
    <w:autoRedefine/>
    <w:qFormat/>
    <w:rsid w:val="00DA6000"/>
    <w:pPr>
      <w:numPr>
        <w:numId w:val="11"/>
      </w:numPr>
      <w:spacing w:after="0" w:line="360" w:lineRule="auto"/>
      <w:jc w:val="both"/>
    </w:pPr>
    <w:rPr>
      <w:rFonts w:ascii="Arial" w:hAnsi="Arial"/>
      <w:noProof/>
      <w:color w:val="000000" w:themeColor="text1"/>
      <w:sz w:val="24"/>
    </w:rPr>
  </w:style>
  <w:style w:type="paragraph" w:customStyle="1" w:styleId="Subalnea">
    <w:name w:val="Subalínea"/>
    <w:autoRedefine/>
    <w:qFormat/>
    <w:rsid w:val="00251D4F"/>
    <w:pPr>
      <w:numPr>
        <w:numId w:val="1"/>
      </w:numPr>
      <w:spacing w:after="0" w:line="360" w:lineRule="auto"/>
      <w:ind w:left="1071" w:hanging="357"/>
      <w:jc w:val="both"/>
    </w:pPr>
    <w:rPr>
      <w:rFonts w:ascii="Arial" w:hAnsi="Arial"/>
      <w:color w:val="000000" w:themeColor="text1"/>
      <w:sz w:val="24"/>
    </w:rPr>
  </w:style>
  <w:style w:type="paragraph" w:customStyle="1" w:styleId="LocaleData">
    <w:name w:val="Local e Data"/>
    <w:autoRedefine/>
    <w:qFormat/>
    <w:rsid w:val="00063FF2"/>
    <w:pPr>
      <w:spacing w:beforeLines="2300" w:before="2300" w:after="0" w:line="360" w:lineRule="auto"/>
      <w:contextualSpacing/>
      <w:jc w:val="center"/>
    </w:pPr>
    <w:rPr>
      <w:rFonts w:ascii="Arial" w:hAnsi="Arial"/>
      <w:color w:val="000000" w:themeColor="text1"/>
      <w:sz w:val="24"/>
    </w:rPr>
  </w:style>
  <w:style w:type="paragraph" w:customStyle="1" w:styleId="TtulodoTrabalho">
    <w:name w:val="Título do Trabalho"/>
    <w:next w:val="Subttulodotrabalho"/>
    <w:autoRedefine/>
    <w:qFormat/>
    <w:rsid w:val="00DA4003"/>
    <w:pPr>
      <w:spacing w:beforeLines="1900" w:before="1900" w:after="0" w:line="360" w:lineRule="auto"/>
      <w:jc w:val="center"/>
    </w:pPr>
    <w:rPr>
      <w:rFonts w:ascii="Arial" w:hAnsi="Arial"/>
      <w:b/>
      <w:caps/>
      <w:color w:val="000000" w:themeColor="text1"/>
      <w:sz w:val="24"/>
    </w:rPr>
  </w:style>
  <w:style w:type="paragraph" w:customStyle="1" w:styleId="Subttulodotrabalho">
    <w:name w:val="Subtítulo do trabalho"/>
    <w:autoRedefine/>
    <w:qFormat/>
    <w:rsid w:val="00C90681"/>
    <w:pPr>
      <w:spacing w:after="0" w:line="360" w:lineRule="auto"/>
      <w:jc w:val="center"/>
    </w:pPr>
    <w:rPr>
      <w:rFonts w:ascii="Arial" w:hAnsi="Arial"/>
      <w:b/>
      <w:color w:val="000000" w:themeColor="text1"/>
      <w:sz w:val="24"/>
    </w:rPr>
  </w:style>
  <w:style w:type="paragraph" w:customStyle="1" w:styleId="AutordoTrabalho">
    <w:name w:val="Autor do Trabalho"/>
    <w:autoRedefine/>
    <w:qFormat/>
    <w:rsid w:val="009D155A"/>
    <w:pPr>
      <w:spacing w:after="0" w:line="360" w:lineRule="auto"/>
      <w:jc w:val="center"/>
    </w:pPr>
    <w:rPr>
      <w:rFonts w:ascii="Arial" w:hAnsi="Arial"/>
      <w:caps/>
      <w:color w:val="000000" w:themeColor="text1"/>
      <w:sz w:val="24"/>
    </w:rPr>
  </w:style>
  <w:style w:type="paragraph" w:customStyle="1" w:styleId="Instituio">
    <w:name w:val="Instituição"/>
    <w:autoRedefine/>
    <w:qFormat/>
    <w:rsid w:val="00D310A7"/>
    <w:pPr>
      <w:spacing w:after="0" w:line="360" w:lineRule="auto"/>
      <w:contextualSpacing/>
      <w:jc w:val="center"/>
    </w:pPr>
    <w:rPr>
      <w:rFonts w:ascii="Arial" w:hAnsi="Arial"/>
      <w:caps/>
      <w:color w:val="000000" w:themeColor="text1"/>
      <w:sz w:val="24"/>
    </w:rPr>
  </w:style>
  <w:style w:type="paragraph" w:customStyle="1" w:styleId="AutorFolhadeRosto">
    <w:name w:val="Autor Folha de Rosto"/>
    <w:autoRedefine/>
    <w:qFormat/>
    <w:rsid w:val="001A3932"/>
    <w:pPr>
      <w:spacing w:beforeLines="300" w:before="300" w:after="0" w:line="360" w:lineRule="auto"/>
      <w:contextualSpacing/>
      <w:jc w:val="center"/>
    </w:pPr>
    <w:rPr>
      <w:rFonts w:ascii="Arial" w:hAnsi="Arial"/>
      <w:caps/>
      <w:color w:val="000000" w:themeColor="text1"/>
      <w:sz w:val="24"/>
    </w:rPr>
  </w:style>
  <w:style w:type="paragraph" w:customStyle="1" w:styleId="TtulonaFolhadeRosto">
    <w:name w:val="Título na Folha de Rosto"/>
    <w:next w:val="Normal"/>
    <w:autoRedefine/>
    <w:qFormat/>
    <w:rsid w:val="004B2998"/>
    <w:pPr>
      <w:spacing w:beforeLines="800" w:before="800" w:after="0" w:line="360" w:lineRule="auto"/>
      <w:jc w:val="center"/>
    </w:pPr>
    <w:rPr>
      <w:rFonts w:ascii="Arial" w:hAnsi="Arial"/>
      <w:b/>
      <w:caps/>
      <w:color w:val="000000" w:themeColor="text1"/>
      <w:sz w:val="24"/>
    </w:rPr>
  </w:style>
  <w:style w:type="paragraph" w:customStyle="1" w:styleId="SubttulonaFolhadeRosto">
    <w:name w:val="Subtítulo na Folha de Rosto"/>
    <w:next w:val="Normal"/>
    <w:autoRedefine/>
    <w:qFormat/>
    <w:rsid w:val="00C1362E"/>
    <w:pPr>
      <w:spacing w:after="0" w:line="360" w:lineRule="auto"/>
      <w:jc w:val="center"/>
    </w:pPr>
    <w:rPr>
      <w:rFonts w:ascii="Arial" w:hAnsi="Arial"/>
      <w:b/>
      <w:color w:val="000000" w:themeColor="text1"/>
      <w:sz w:val="24"/>
    </w:rPr>
  </w:style>
  <w:style w:type="paragraph" w:customStyle="1" w:styleId="NaturezadoTrabalho">
    <w:name w:val="Natureza do Trabalho"/>
    <w:autoRedefine/>
    <w:qFormat/>
    <w:rsid w:val="001A3932"/>
    <w:pPr>
      <w:spacing w:beforeLines="150" w:before="150" w:after="0" w:line="240" w:lineRule="auto"/>
      <w:ind w:left="4253"/>
      <w:jc w:val="both"/>
    </w:pPr>
    <w:rPr>
      <w:rFonts w:ascii="Arial" w:hAnsi="Arial"/>
      <w:color w:val="000000" w:themeColor="text1"/>
    </w:rPr>
  </w:style>
  <w:style w:type="paragraph" w:customStyle="1" w:styleId="LocaleDatadaFolhadeRosto">
    <w:name w:val="Local e Data da Folha de Rosto"/>
    <w:autoRedefine/>
    <w:qFormat/>
    <w:rsid w:val="00063FF2"/>
    <w:pPr>
      <w:spacing w:beforeLines="1700" w:before="1700" w:after="0" w:line="360" w:lineRule="auto"/>
      <w:contextualSpacing/>
      <w:jc w:val="center"/>
    </w:pPr>
    <w:rPr>
      <w:rFonts w:ascii="Arial" w:hAnsi="Arial"/>
      <w:color w:val="000000" w:themeColor="text1"/>
      <w:sz w:val="24"/>
    </w:rPr>
  </w:style>
  <w:style w:type="paragraph" w:customStyle="1" w:styleId="Nomedoautornafolhadeaprovao">
    <w:name w:val="Nome do autor na folha de aprovação"/>
    <w:next w:val="TtulonaFolhadeAprovao"/>
    <w:autoRedefine/>
    <w:qFormat/>
    <w:rsid w:val="00063FF2"/>
    <w:pPr>
      <w:spacing w:after="0" w:line="360" w:lineRule="auto"/>
      <w:contextualSpacing/>
      <w:jc w:val="center"/>
    </w:pPr>
    <w:rPr>
      <w:rFonts w:ascii="Arial" w:hAnsi="Arial"/>
      <w:caps/>
      <w:color w:val="000000" w:themeColor="text1"/>
      <w:sz w:val="24"/>
    </w:rPr>
  </w:style>
  <w:style w:type="paragraph" w:customStyle="1" w:styleId="TtulonaFolhadeAprovao">
    <w:name w:val="Título na Folha de Aprovação"/>
    <w:next w:val="Subttulonafolhadeaprovao"/>
    <w:autoRedefine/>
    <w:qFormat/>
    <w:rsid w:val="001A3932"/>
    <w:pPr>
      <w:spacing w:beforeLines="750" w:before="1800" w:after="0" w:line="360" w:lineRule="auto"/>
      <w:jc w:val="center"/>
    </w:pPr>
    <w:rPr>
      <w:rFonts w:ascii="Arial" w:hAnsi="Arial"/>
      <w:b/>
      <w:caps/>
      <w:color w:val="000000" w:themeColor="text1"/>
      <w:sz w:val="24"/>
    </w:rPr>
  </w:style>
  <w:style w:type="paragraph" w:customStyle="1" w:styleId="Subttulonafolhadeaprovao">
    <w:name w:val="Subtítulo na folha de aprovação"/>
    <w:next w:val="Normal"/>
    <w:autoRedefine/>
    <w:qFormat/>
    <w:rsid w:val="001A3932"/>
    <w:pPr>
      <w:spacing w:after="0" w:line="360" w:lineRule="auto"/>
      <w:jc w:val="center"/>
    </w:pPr>
    <w:rPr>
      <w:rFonts w:ascii="Arial" w:hAnsi="Arial"/>
      <w:b/>
      <w:color w:val="000000" w:themeColor="text1"/>
      <w:sz w:val="24"/>
    </w:rPr>
  </w:style>
  <w:style w:type="paragraph" w:customStyle="1" w:styleId="ObjetivonaFolhadeAprovao">
    <w:name w:val="Objetivo na Folha de Aprovação"/>
    <w:next w:val="Normal"/>
    <w:autoRedefine/>
    <w:qFormat/>
    <w:rsid w:val="00A64CEA"/>
    <w:pPr>
      <w:spacing w:beforeLines="750" w:before="1800"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customStyle="1" w:styleId="Bancaexaminadora">
    <w:name w:val="Banca examinadora"/>
    <w:next w:val="Assinatura"/>
    <w:autoRedefine/>
    <w:qFormat/>
    <w:rsid w:val="00407B05"/>
    <w:pPr>
      <w:spacing w:beforeLines="350" w:before="840" w:after="0" w:line="360" w:lineRule="auto"/>
      <w:jc w:val="center"/>
    </w:pPr>
    <w:rPr>
      <w:rFonts w:ascii="Arial" w:hAnsi="Arial"/>
      <w:caps/>
      <w:color w:val="000000" w:themeColor="text1"/>
      <w:sz w:val="24"/>
    </w:rPr>
  </w:style>
  <w:style w:type="paragraph" w:styleId="Assinatura">
    <w:name w:val="Signature"/>
    <w:next w:val="Nomedainstituionaassinaturadafolhaderosto"/>
    <w:link w:val="AssinaturaChar"/>
    <w:autoRedefine/>
    <w:uiPriority w:val="99"/>
    <w:unhideWhenUsed/>
    <w:qFormat/>
    <w:rsid w:val="00605EFC"/>
    <w:pPr>
      <w:pBdr>
        <w:top w:val="single" w:sz="8" w:space="1" w:color="000000" w:themeColor="text1"/>
      </w:pBdr>
      <w:spacing w:beforeLines="450" w:before="450" w:after="0" w:line="240" w:lineRule="auto"/>
      <w:ind w:left="1134" w:right="1134"/>
      <w:jc w:val="center"/>
    </w:pPr>
    <w:rPr>
      <w:rFonts w:ascii="Arial" w:hAnsi="Arial"/>
      <w:color w:val="000000" w:themeColor="text1"/>
      <w:sz w:val="24"/>
    </w:rPr>
  </w:style>
  <w:style w:type="character" w:customStyle="1" w:styleId="AssinaturaChar">
    <w:name w:val="Assinatura Char"/>
    <w:basedOn w:val="Fontepargpadro"/>
    <w:link w:val="Assinatura"/>
    <w:uiPriority w:val="99"/>
    <w:rsid w:val="00605EFC"/>
    <w:rPr>
      <w:rFonts w:ascii="Arial" w:hAnsi="Arial"/>
      <w:color w:val="000000" w:themeColor="text1"/>
      <w:sz w:val="24"/>
    </w:rPr>
  </w:style>
  <w:style w:type="paragraph" w:customStyle="1" w:styleId="Nomedainstituionaassinaturadafolhaderosto">
    <w:name w:val="Nome da instituição na assinatura da folha de rosto"/>
    <w:next w:val="Normal"/>
    <w:autoRedefine/>
    <w:qFormat/>
    <w:rsid w:val="00AD1420"/>
    <w:pPr>
      <w:spacing w:after="0" w:line="240" w:lineRule="auto"/>
      <w:jc w:val="center"/>
    </w:pPr>
    <w:rPr>
      <w:rFonts w:ascii="Arial" w:hAnsi="Arial"/>
      <w:color w:val="000000" w:themeColor="text1"/>
      <w:sz w:val="24"/>
    </w:rPr>
  </w:style>
  <w:style w:type="paragraph" w:customStyle="1" w:styleId="Imagem">
    <w:name w:val="Imagem"/>
    <w:next w:val="Normal"/>
    <w:autoRedefine/>
    <w:qFormat/>
    <w:rsid w:val="00907F3F"/>
    <w:pPr>
      <w:spacing w:after="0" w:line="240" w:lineRule="auto"/>
      <w:jc w:val="center"/>
    </w:pPr>
    <w:rPr>
      <w:rFonts w:ascii="Arial" w:hAnsi="Arial"/>
      <w:noProof/>
      <w:color w:val="000000" w:themeColor="text1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AD1420"/>
    <w:rPr>
      <w:color w:val="605E5C"/>
      <w:shd w:val="clear" w:color="auto" w:fill="E1DFDD"/>
    </w:rPr>
  </w:style>
  <w:style w:type="paragraph" w:customStyle="1" w:styleId="Fontedasilustraoes">
    <w:name w:val="Fonte das ilustraçãoes"/>
    <w:next w:val="Normal"/>
    <w:autoRedefine/>
    <w:qFormat/>
    <w:rsid w:val="00AD1420"/>
    <w:pPr>
      <w:spacing w:afterLines="150" w:after="150" w:line="240" w:lineRule="auto"/>
      <w:jc w:val="both"/>
    </w:pPr>
    <w:rPr>
      <w:rFonts w:ascii="Arial" w:hAnsi="Arial"/>
      <w:color w:val="000000" w:themeColor="text1"/>
    </w:rPr>
  </w:style>
  <w:style w:type="paragraph" w:styleId="Bibliografia">
    <w:name w:val="Bibliography"/>
    <w:next w:val="Normal"/>
    <w:autoRedefine/>
    <w:uiPriority w:val="37"/>
    <w:unhideWhenUsed/>
    <w:qFormat/>
    <w:rsid w:val="006A2ACF"/>
    <w:pPr>
      <w:spacing w:afterLines="100" w:after="240" w:line="240" w:lineRule="auto"/>
      <w:jc w:val="both"/>
    </w:pPr>
    <w:rPr>
      <w:rFonts w:ascii="Arial" w:hAnsi="Arial"/>
      <w:color w:val="000000" w:themeColor="text1"/>
      <w:sz w:val="24"/>
    </w:rPr>
  </w:style>
  <w:style w:type="paragraph" w:styleId="Sumrio6">
    <w:name w:val="toc 6"/>
    <w:basedOn w:val="Normal"/>
    <w:next w:val="Normal"/>
    <w:autoRedefine/>
    <w:uiPriority w:val="39"/>
    <w:unhideWhenUsed/>
    <w:rsid w:val="00A97EB6"/>
    <w:pPr>
      <w:spacing w:after="100" w:line="278" w:lineRule="auto"/>
      <w:ind w:left="1200"/>
      <w:jc w:val="left"/>
    </w:pPr>
    <w:rPr>
      <w:rFonts w:asciiTheme="minorHAnsi" w:eastAsiaTheme="minorEastAsia" w:hAnsiTheme="minorHAnsi"/>
      <w:color w:val="auto"/>
      <w:szCs w:val="24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A97EB6"/>
    <w:pPr>
      <w:spacing w:after="100" w:line="278" w:lineRule="auto"/>
      <w:ind w:left="1440"/>
      <w:jc w:val="left"/>
    </w:pPr>
    <w:rPr>
      <w:rFonts w:asciiTheme="minorHAnsi" w:eastAsiaTheme="minorEastAsia" w:hAnsiTheme="minorHAnsi"/>
      <w:color w:val="auto"/>
      <w:szCs w:val="24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A97EB6"/>
    <w:pPr>
      <w:spacing w:after="100" w:line="278" w:lineRule="auto"/>
      <w:ind w:left="1680"/>
      <w:jc w:val="left"/>
    </w:pPr>
    <w:rPr>
      <w:rFonts w:asciiTheme="minorHAnsi" w:eastAsiaTheme="minorEastAsia" w:hAnsiTheme="minorHAnsi"/>
      <w:color w:val="auto"/>
      <w:szCs w:val="24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A97EB6"/>
    <w:pPr>
      <w:spacing w:after="100" w:line="278" w:lineRule="auto"/>
      <w:ind w:left="1920"/>
      <w:jc w:val="left"/>
    </w:pPr>
    <w:rPr>
      <w:rFonts w:asciiTheme="minorHAnsi" w:eastAsiaTheme="minorEastAsia" w:hAnsiTheme="minorHAnsi"/>
      <w:color w:val="auto"/>
      <w:szCs w:val="24"/>
      <w:lang w:eastAsia="pt-BR"/>
    </w:rPr>
  </w:style>
  <w:style w:type="table" w:styleId="Tabelacomgrade">
    <w:name w:val="Table Grid"/>
    <w:basedOn w:val="Tabelanormal"/>
    <w:uiPriority w:val="39"/>
    <w:rsid w:val="004F5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deemisso">
    <w:name w:val="Data de emissão"/>
    <w:next w:val="Normal"/>
    <w:autoRedefine/>
    <w:qFormat/>
    <w:rsid w:val="00BD2FE9"/>
    <w:pPr>
      <w:spacing w:beforeLines="150" w:before="150" w:after="0" w:line="360" w:lineRule="auto"/>
    </w:pPr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5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er\OneDrive\Documentos\pasta_001_anderson_de_matos_guimaraes\pasta_01_aulas_e_cursos\pasta_faculdade_senac\pasta-abnt\modelo_abnt_fac_senac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2CE0C-B90B-4739-B9C9-F1FC29B3E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modelo_abnt_fac_senac</Template>
  <TotalTime>784</TotalTime>
  <Pages>14</Pages>
  <Words>1924</Words>
  <Characters>10395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de Matos Guimarães</dc:creator>
  <cp:keywords/>
  <dc:description/>
  <cp:lastModifiedBy>Anderson de Matos Guimarães</cp:lastModifiedBy>
  <cp:revision>829</cp:revision>
  <cp:lastPrinted>2024-09-26T01:17:00Z</cp:lastPrinted>
  <dcterms:created xsi:type="dcterms:W3CDTF">2024-09-02T14:20:00Z</dcterms:created>
  <dcterms:modified xsi:type="dcterms:W3CDTF">2024-10-23T10:54:00Z</dcterms:modified>
</cp:coreProperties>
</file>